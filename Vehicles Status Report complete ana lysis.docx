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LayoutTable"/>
        <w:tblW w:w="5000" w:type="pct"/>
        <w:tblBorders>
          <w:bottom w:val="single" w:sz="8" w:space="0" w:color="F79595" w:themeColor="accent1" w:themeTint="99"/>
        </w:tblBorders>
        <w:tblCellMar>
          <w:bottom w:w="360" w:type="dxa"/>
        </w:tblCellMar>
        <w:tblLook w:val="04A0" w:firstRow="1" w:lastRow="0" w:firstColumn="1" w:lastColumn="0" w:noHBand="0" w:noVBand="1"/>
        <w:tblDescription w:val="Company info"/>
      </w:tblPr>
      <w:tblGrid>
        <w:gridCol w:w="7200"/>
        <w:gridCol w:w="1800"/>
      </w:tblGrid>
      <w:tr w:rsidR="00BD466E">
        <w:tc>
          <w:tcPr>
            <w:tcW w:w="4000" w:type="pct"/>
            <w:vAlign w:val="bottom"/>
          </w:tcPr>
          <w:sdt>
            <w:sdtPr>
              <w:alias w:val="Company Name"/>
              <w:tag w:val=""/>
              <w:id w:val="-886792623"/>
              <w:placeholder>
                <w:docPart w:val="FF49A30CE6854A4FB23BF21F2B9418F2"/>
              </w:placeholder>
              <w:dataBinding w:prefixMappings="xmlns:ns0='http://schemas.openxmlformats.org/officeDocument/2006/extended-properties' " w:xpath="/ns0:Properties[1]/ns0:Company[1]" w:storeItemID="{6668398D-A668-4E3E-A5EB-62B293D839F1}"/>
              <w:text/>
            </w:sdtPr>
            <w:sdtEndPr/>
            <w:sdtContent>
              <w:p w:rsidR="00BD466E" w:rsidRDefault="009544FE">
                <w:pPr>
                  <w:pStyle w:val="Name"/>
                  <w:ind w:left="0" w:right="0"/>
                </w:pPr>
                <w:r>
                  <w:t>Vehicles Status Report</w:t>
                </w:r>
              </w:p>
            </w:sdtContent>
          </w:sdt>
          <w:sdt>
            <w:sdtPr>
              <w:alias w:val="Company Address"/>
              <w:tag w:val=""/>
              <w:id w:val="-835229435"/>
              <w:placeholder>
                <w:docPart w:val="3EA5861B24254BCF8306183B5A47DD23"/>
              </w:placeholder>
              <w:dataBinding w:prefixMappings="xmlns:ns0='http://schemas.microsoft.com/office/2006/coverPageProps' " w:xpath="/ns0:CoverPageProperties[1]/ns0:CompanyAddress[1]" w:storeItemID="{55AF091B-3C7A-41E3-B477-F2FDAA23CFDA}"/>
              <w:text w:multiLine="1"/>
            </w:sdtPr>
            <w:sdtEndPr/>
            <w:sdtContent>
              <w:p w:rsidR="00BD466E" w:rsidRDefault="004318D1">
                <w:pPr>
                  <w:pStyle w:val="NoSpacing"/>
                  <w:ind w:left="0" w:right="0"/>
                </w:pPr>
                <w:r>
                  <w:t>Stockholm</w:t>
                </w:r>
              </w:p>
            </w:sdtContent>
          </w:sdt>
        </w:tc>
        <w:tc>
          <w:tcPr>
            <w:tcW w:w="1000" w:type="pct"/>
            <w:vAlign w:val="center"/>
          </w:tcPr>
          <w:p w:rsidR="00BD466E" w:rsidRDefault="00BD466E">
            <w:pPr>
              <w:pStyle w:val="NoSpacing"/>
              <w:ind w:left="0" w:right="0"/>
              <w:jc w:val="center"/>
            </w:pPr>
          </w:p>
        </w:tc>
      </w:tr>
    </w:tbl>
    <w:p w:rsidR="00BD466E" w:rsidRDefault="0019354A">
      <w:pPr>
        <w:pStyle w:val="Subtitle"/>
      </w:pPr>
      <w:r>
        <w:rPr>
          <w:noProof/>
          <w:lang w:eastAsia="en-US"/>
        </w:rPr>
        <mc:AlternateContent>
          <mc:Choice Requires="wps">
            <w:drawing>
              <wp:anchor distT="0" distB="0" distL="114300" distR="114300" simplePos="0" relativeHeight="251659264" behindDoc="1" locked="0" layoutInCell="1" allowOverlap="1">
                <wp:simplePos x="0" y="0"/>
                <wp:positionH relativeFrom="leftMargin">
                  <wp:align>right</wp:align>
                </wp:positionH>
                <wp:positionV relativeFrom="margin">
                  <wp:align>top</wp:align>
                </wp:positionV>
                <wp:extent cx="1005840" cy="5733288"/>
                <wp:effectExtent l="0" t="0" r="0" b="0"/>
                <wp:wrapNone/>
                <wp:docPr id="2" name="Text Box 2" descr="Document title"/>
                <wp:cNvGraphicFramePr/>
                <a:graphic xmlns:a="http://schemas.openxmlformats.org/drawingml/2006/main">
                  <a:graphicData uri="http://schemas.microsoft.com/office/word/2010/wordprocessingShape">
                    <wps:wsp>
                      <wps:cNvSpPr txBox="1"/>
                      <wps:spPr>
                        <a:xfrm>
                          <a:off x="0" y="0"/>
                          <a:ext cx="1005840" cy="57332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D466E" w:rsidRDefault="004318D1">
                            <w:pPr>
                              <w:pStyle w:val="Title"/>
                            </w:pPr>
                            <w:r>
                              <w:t>Analysis of the Problem</w:t>
                            </w:r>
                          </w:p>
                        </w:txbxContent>
                      </wps:txbx>
                      <wps:bodyPr rot="0" spcFirstLastPara="0" vertOverflow="overflow" horzOverflow="overflow" vert="vert270" wrap="square" lIns="0" tIns="182880" rIns="228600" bIns="45720" numCol="1" spcCol="0" rtlCol="0" fromWordArt="0" anchor="b" anchorCtr="0" forceAA="0" compatLnSpc="1">
                        <a:prstTxWarp prst="textNoShape">
                          <a:avLst/>
                        </a:prstTxWarp>
                        <a:spAutoFit/>
                      </wps:bodyPr>
                    </wps:wsp>
                  </a:graphicData>
                </a:graphic>
                <wp14:sizeRelH relativeFrom="margin">
                  <wp14:pctWidth>15000</wp14:pctWidth>
                </wp14:sizeRelH>
                <wp14:sizeRelV relativeFrom="margin">
                  <wp14:pctHeight>75000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Text Box 2" o:spid="_x0000_s1026" type="#_x0000_t202" alt="Document title" style="position:absolute;margin-left:28pt;margin-top:0;width:79.2pt;height:451.45pt;z-index:-251657216;visibility:visible;mso-wrap-style:square;mso-width-percent:150;mso-height-percent:750;mso-wrap-distance-left:9pt;mso-wrap-distance-top:0;mso-wrap-distance-right:9pt;mso-wrap-distance-bottom:0;mso-position-horizontal:right;mso-position-horizontal-relative:left-margin-area;mso-position-vertical:top;mso-position-vertical-relative:margin;mso-width-percent:150;mso-height-percent:7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" filled="f" stroked="f" strokeweight=".5pt">
                <v:textbox style="layout-flow:vertical;mso-layout-flow-alt:bottom-to-top;mso-fit-shape-to-text:t" inset="0,14.4pt,18pt">
                  <w:txbxContent>
                    <w:p w:rsidR="00BD466E" w:rsidRDefault="004318D1">
                      <w:pPr>
                        <w:pStyle w:val="Title"/>
                      </w:pPr>
                      <w:r>
                        <w:t>Analysis of the Problem</w:t>
                      </w:r>
                    </w:p>
                  </w:txbxContent>
                </v:textbox>
                <w10:wrap anchorx="margin" anchory="margin"/>
              </v:shape>
            </w:pict>
          </mc:Fallback>
        </mc:AlternateContent>
      </w:r>
      <w:r w:rsidR="004318D1">
        <w:t>Requirement</w:t>
      </w:r>
      <w:r>
        <w:t xml:space="preserve"> </w:t>
      </w:r>
      <w:r w:rsidR="00CE74E8">
        <w:t xml:space="preserve">Definitions </w:t>
      </w:r>
      <w:r w:rsidR="004318D1">
        <w:t xml:space="preserve">for the </w:t>
      </w:r>
      <w:r w:rsidR="00CE74E8">
        <w:t xml:space="preserve">application </w:t>
      </w:r>
      <w:r w:rsidR="004318D1">
        <w:t>functionality</w:t>
      </w:r>
    </w:p>
    <w:tbl>
      <w:tblPr>
        <w:tblStyle w:val="LayoutTable"/>
        <w:tblW w:w="5000" w:type="pct"/>
        <w:tblBorders>
          <w:bottom w:val="single" w:sz="4" w:space="0" w:color="F79595" w:themeColor="accent1" w:themeTint="99"/>
        </w:tblBorders>
        <w:tblLook w:val="04A0" w:firstRow="1" w:lastRow="0" w:firstColumn="1" w:lastColumn="0" w:noHBand="0" w:noVBand="1"/>
        <w:tblDescription w:val="Services performed by and for"/>
      </w:tblPr>
      <w:tblGrid>
        <w:gridCol w:w="4500"/>
        <w:gridCol w:w="4500"/>
      </w:tblGrid>
      <w:tr w:rsidR="004318D1" w:rsidTr="00CE74E8">
        <w:trPr>
          <w:trHeight w:val="423"/>
        </w:trPr>
        <w:tc>
          <w:tcPr>
            <w:tcW w:w="2500" w:type="pct"/>
            <w:vAlign w:val="bottom"/>
          </w:tcPr>
          <w:p w:rsidR="004318D1" w:rsidRDefault="004318D1">
            <w:pPr>
              <w:pStyle w:val="FormHeading"/>
              <w:ind w:left="0" w:right="0"/>
            </w:pPr>
            <w:r>
              <w:t>Date</w:t>
            </w:r>
          </w:p>
        </w:tc>
        <w:tc>
          <w:tcPr>
            <w:tcW w:w="2500" w:type="pct"/>
            <w:vAlign w:val="bottom"/>
          </w:tcPr>
          <w:p w:rsidR="004318D1" w:rsidRDefault="004318D1">
            <w:pPr>
              <w:pStyle w:val="FormHeading"/>
              <w:ind w:left="0" w:right="0"/>
            </w:pPr>
            <w:r>
              <w:t>Services Expected By Application:</w:t>
            </w:r>
          </w:p>
        </w:tc>
      </w:tr>
      <w:tr w:rsidR="004318D1" w:rsidTr="00CE74E8">
        <w:trPr>
          <w:trHeight w:val="544"/>
        </w:trPr>
        <w:sdt>
          <w:sdtPr>
            <w:alias w:val="SOW Date"/>
            <w:tag w:val=""/>
            <w:id w:val="20598898"/>
            <w:placeholder>
              <w:docPart w:val="D07FD91DCCD04D19BDA45CB9B138DAAF"/>
            </w:placeholder>
            <w:dataBinding w:prefixMappings="xmlns:ns0='http://schemas.microsoft.com/office/2006/coverPageProps' " w:xpath="/ns0:CoverPageProperties[1]/ns0:PublishDate[1]" w:storeItemID="{55AF091B-3C7A-41E3-B477-F2FDAA23CFDA}"/>
            <w:date w:fullDate="2018-05-03T00:00:00Z">
              <w:dateFormat w:val="MMMM d, yyyy"/>
              <w:lid w:val="en-US"/>
              <w:storeMappedDataAs w:val="dateTime"/>
              <w:calendar w:val="gregorian"/>
            </w:date>
          </w:sdtPr>
          <w:sdtEndPr/>
          <w:sdtContent>
            <w:tc>
              <w:tcPr>
                <w:tcW w:w="2500" w:type="pct"/>
                <w:tcBorders>
                  <w:bottom w:val="single" w:sz="4" w:space="0" w:color="F79595" w:themeColor="accent1" w:themeTint="99"/>
                </w:tcBorders>
                <w:tcMar>
                  <w:bottom w:w="360" w:type="dxa"/>
                </w:tcMar>
              </w:tcPr>
              <w:p w:rsidR="004318D1" w:rsidRDefault="004318D1">
                <w:pPr>
                  <w:pStyle w:val="NoSpacing"/>
                  <w:ind w:left="0" w:right="0"/>
                </w:pPr>
                <w:r>
                  <w:t>May 3, 2018</w:t>
                </w:r>
              </w:p>
            </w:tc>
          </w:sdtContent>
        </w:sdt>
        <w:tc>
          <w:tcPr>
            <w:tcW w:w="2500" w:type="pct"/>
            <w:tcBorders>
              <w:bottom w:val="single" w:sz="4" w:space="0" w:color="F79595" w:themeColor="accent1" w:themeTint="99"/>
            </w:tcBorders>
            <w:tcMar>
              <w:bottom w:w="360" w:type="dxa"/>
            </w:tcMar>
          </w:tcPr>
          <w:sdt>
            <w:sdtPr>
              <w:alias w:val="Company Name"/>
              <w:tag w:val=""/>
              <w:id w:val="1030147295"/>
              <w:placeholder>
                <w:docPart w:val="990825AFF5654AB6845BB52AA10ADAA0"/>
              </w:placeholder>
              <w:dataBinding w:prefixMappings="xmlns:ns0='http://schemas.openxmlformats.org/officeDocument/2006/extended-properties' " w:xpath="/ns0:Properties[1]/ns0:Company[1]" w:storeItemID="{6668398D-A668-4E3E-A5EB-62B293D839F1}"/>
              <w:text/>
            </w:sdtPr>
            <w:sdtEndPr/>
            <w:sdtContent>
              <w:p w:rsidR="004318D1" w:rsidRDefault="009544FE">
                <w:pPr>
                  <w:pStyle w:val="NoSpacing"/>
                  <w:ind w:left="0" w:right="0"/>
                </w:pPr>
                <w:r>
                  <w:t>Vehicles Status Report</w:t>
                </w:r>
              </w:p>
            </w:sdtContent>
          </w:sdt>
          <w:sdt>
            <w:sdtPr>
              <w:alias w:val="Company Address"/>
              <w:tag w:val=""/>
              <w:id w:val="-1912224678"/>
              <w:placeholder>
                <w:docPart w:val="5B1E53E1C27447AA933E20DC41390F15"/>
              </w:placeholder>
              <w:dataBinding w:prefixMappings="xmlns:ns0='http://schemas.microsoft.com/office/2006/coverPageProps' " w:xpath="/ns0:CoverPageProperties[1]/ns0:CompanyAddress[1]" w:storeItemID="{55AF091B-3C7A-41E3-B477-F2FDAA23CFDA}"/>
              <w:text w:multiLine="1"/>
            </w:sdtPr>
            <w:sdtEndPr/>
            <w:sdtContent>
              <w:p w:rsidR="004318D1" w:rsidRDefault="004318D1">
                <w:pPr>
                  <w:pStyle w:val="NoSpacing"/>
                  <w:ind w:left="0" w:right="0"/>
                </w:pPr>
                <w:r>
                  <w:t>Stockholm</w:t>
                </w:r>
              </w:p>
            </w:sdtContent>
          </w:sdt>
        </w:tc>
      </w:tr>
    </w:tbl>
    <w:p w:rsidR="00CE74E8" w:rsidRDefault="00CE74E8"/>
    <w:p w:rsidR="004318D1" w:rsidRDefault="00CE74E8">
      <w:r>
        <w:t xml:space="preserve">Respective </w:t>
      </w:r>
      <w:r w:rsidR="004318D1">
        <w:t>Company has</w:t>
      </w:r>
      <w:r w:rsidR="004318D1" w:rsidRPr="004318D1">
        <w:t xml:space="preserve"> a number of connected vehicles that belongs to a number of customers.</w:t>
      </w:r>
      <w:r w:rsidR="004318D1">
        <w:t xml:space="preserve"> </w:t>
      </w:r>
      <w:r w:rsidR="004318D1" w:rsidRPr="004318D1">
        <w:t>They have a need to be able to view the status of the connection among these vehicles on a monitoring display</w:t>
      </w:r>
      <w:r w:rsidR="004318D1">
        <w:t>.</w:t>
      </w:r>
      <w:r w:rsidR="004318D1" w:rsidRPr="004318D1">
        <w:t xml:space="preserve"> The vehicles send the status of the connection one time per minute. The status can be compared with a ping (network trace); no request from the vehicle means no connection.</w:t>
      </w:r>
    </w:p>
    <w:p w:rsidR="00BD466E" w:rsidRDefault="00CE74E8">
      <w:pPr>
        <w:pStyle w:val="Heading1"/>
      </w:pPr>
      <w:r>
        <w:t>Features expected/</w:t>
      </w:r>
      <w:r w:rsidR="004318D1">
        <w:t xml:space="preserve"> identified</w:t>
      </w:r>
    </w:p>
    <w:p w:rsidR="004318D1" w:rsidRDefault="004318D1" w:rsidP="004318D1">
      <w:r>
        <w:t xml:space="preserve">Web GUI (Single Page Application Framework/Platform). - An overview of all vehicles should be visible on one page (full-screen display), together with their status. – </w:t>
      </w:r>
    </w:p>
    <w:p w:rsidR="004318D1" w:rsidRDefault="004318D1" w:rsidP="004318D1">
      <w:pPr>
        <w:pStyle w:val="ListParagraph"/>
        <w:numPr>
          <w:ilvl w:val="0"/>
          <w:numId w:val="5"/>
        </w:numPr>
      </w:pPr>
      <w:r>
        <w:t>It should be able to filter, to only show vehicles for a specific customer.</w:t>
      </w:r>
      <w:r>
        <w:cr/>
        <w:t xml:space="preserve"> - It should be able to filter, to only show vehicles that have a specific status.</w:t>
      </w:r>
      <w:r>
        <w:cr/>
      </w:r>
    </w:p>
    <w:p w:rsidR="004318D1" w:rsidRDefault="004318D1" w:rsidP="004318D1">
      <w:pPr>
        <w:pStyle w:val="ListParagraph"/>
        <w:numPr>
          <w:ilvl w:val="0"/>
          <w:numId w:val="5"/>
        </w:numPr>
      </w:pPr>
      <w:r>
        <w:t>2. Random simulation to vehicles status sending.</w:t>
      </w:r>
      <w:r>
        <w:cr/>
      </w:r>
    </w:p>
    <w:p w:rsidR="004318D1" w:rsidRDefault="004318D1" w:rsidP="004318D1">
      <w:pPr>
        <w:pStyle w:val="ListParagraph"/>
        <w:numPr>
          <w:ilvl w:val="0"/>
          <w:numId w:val="5"/>
        </w:numPr>
      </w:pPr>
      <w:r>
        <w:t>3. If database design will consume a lot of time, use data in-memory representation.</w:t>
      </w:r>
      <w:r>
        <w:cr/>
      </w:r>
    </w:p>
    <w:p w:rsidR="004318D1" w:rsidRDefault="004318D1" w:rsidP="004318D1">
      <w:pPr>
        <w:pStyle w:val="ListParagraph"/>
        <w:numPr>
          <w:ilvl w:val="0"/>
          <w:numId w:val="5"/>
        </w:numPr>
      </w:pPr>
      <w:r>
        <w:t>4. Unit Testing.</w:t>
      </w:r>
      <w:r>
        <w:cr/>
      </w:r>
    </w:p>
    <w:p w:rsidR="004318D1" w:rsidRDefault="004318D1" w:rsidP="004318D1">
      <w:pPr>
        <w:pStyle w:val="ListParagraph"/>
        <w:numPr>
          <w:ilvl w:val="0"/>
          <w:numId w:val="5"/>
        </w:numPr>
      </w:pPr>
      <w:r>
        <w:t>5. .NET Core, Java or any native language.</w:t>
      </w:r>
      <w:r>
        <w:cr/>
      </w:r>
    </w:p>
    <w:p w:rsidR="004318D1" w:rsidRDefault="004318D1" w:rsidP="004318D1">
      <w:pPr>
        <w:pStyle w:val="ListParagraph"/>
        <w:numPr>
          <w:ilvl w:val="0"/>
          <w:numId w:val="5"/>
        </w:numPr>
      </w:pPr>
      <w:r>
        <w:t>6. Complete analysis for the problem.</w:t>
      </w:r>
    </w:p>
    <w:p w:rsidR="005D0E98" w:rsidRPr="004318D1" w:rsidRDefault="005D0E98" w:rsidP="005D0E98"/>
    <w:p w:rsidR="00BD466E" w:rsidRDefault="00CE74E8">
      <w:pPr>
        <w:pStyle w:val="Heading1"/>
      </w:pPr>
      <w:r>
        <w:lastRenderedPageBreak/>
        <w:t xml:space="preserve">Architectural </w:t>
      </w:r>
      <w:r w:rsidR="00A0042F">
        <w:t>design view</w:t>
      </w:r>
    </w:p>
    <w:p w:rsidR="00BD466E" w:rsidRDefault="00CE74E8">
      <w:r>
        <w:t>From the problem definition, company wants to track the status of the veh</w:t>
      </w:r>
      <w:r w:rsidR="00953CB3">
        <w:t>icles every minute, We need a UI to display, we can choose from our latest stack, We can choose Angular as a front end SPA technology.</w:t>
      </w:r>
    </w:p>
    <w:p w:rsidR="00953CB3" w:rsidRDefault="00953CB3">
      <w:r>
        <w:t xml:space="preserve">We need a centralized system to which vehicles can update their current status and front end can also request the status every minute from the same, we can choose a technology which is stable and sufficient for this piece of task in terms of better </w:t>
      </w:r>
      <w:proofErr w:type="spellStart"/>
      <w:r>
        <w:t>reuest</w:t>
      </w:r>
      <w:proofErr w:type="spellEnd"/>
      <w:r>
        <w:t>/response communications with not very monolithic requirements.</w:t>
      </w:r>
    </w:p>
    <w:p w:rsidR="00953CB3" w:rsidRDefault="00953CB3">
      <w:r>
        <w:t xml:space="preserve">We can choose </w:t>
      </w:r>
      <w:proofErr w:type="spellStart"/>
      <w:r>
        <w:t>Dropwizard</w:t>
      </w:r>
      <w:proofErr w:type="spellEnd"/>
      <w:r>
        <w:t xml:space="preserve"> technology to implement a lightweight </w:t>
      </w:r>
      <w:proofErr w:type="spellStart"/>
      <w:r>
        <w:t>microservice</w:t>
      </w:r>
      <w:proofErr w:type="spellEnd"/>
      <w:r>
        <w:t xml:space="preserve"> which has support of </w:t>
      </w:r>
      <w:proofErr w:type="spellStart"/>
      <w:r>
        <w:t>jersy</w:t>
      </w:r>
      <w:proofErr w:type="spellEnd"/>
      <w:r>
        <w:t xml:space="preserve"> as </w:t>
      </w:r>
      <w:proofErr w:type="gramStart"/>
      <w:r>
        <w:t>rest ,</w:t>
      </w:r>
      <w:proofErr w:type="gramEnd"/>
      <w:r>
        <w:t xml:space="preserve"> </w:t>
      </w:r>
      <w:proofErr w:type="spellStart"/>
      <w:r>
        <w:t>jettey</w:t>
      </w:r>
      <w:proofErr w:type="spellEnd"/>
      <w:r>
        <w:t xml:space="preserve"> as embedded server which can be UP and running very quickly.</w:t>
      </w:r>
    </w:p>
    <w:p w:rsidR="00953CB3" w:rsidRDefault="00953CB3">
      <w:r>
        <w:t xml:space="preserve">Also this </w:t>
      </w:r>
      <w:proofErr w:type="spellStart"/>
      <w:r>
        <w:t>microservice</w:t>
      </w:r>
      <w:proofErr w:type="spellEnd"/>
      <w:r>
        <w:t xml:space="preserve"> can be </w:t>
      </w:r>
      <w:proofErr w:type="spellStart"/>
      <w:r>
        <w:t>dockerized</w:t>
      </w:r>
      <w:proofErr w:type="spellEnd"/>
      <w:r>
        <w:t xml:space="preserve"> and can be made available to several virtual machine &amp; containers to make the system highly available for the vehicles interacting at any time either by portable device mobile or from their screen embedded into their cars may be. </w:t>
      </w:r>
    </w:p>
    <w:p w:rsidR="009666C2" w:rsidRDefault="00871A75">
      <w:r>
        <w:rPr>
          <w:noProof/>
          <w:lang w:eastAsia="en-US"/>
        </w:rPr>
        <mc:AlternateContent>
          <mc:Choice Requires="wps">
            <w:drawing>
              <wp:anchor distT="0" distB="0" distL="114300" distR="114300" simplePos="0" relativeHeight="251662336" behindDoc="0" locked="0" layoutInCell="1" allowOverlap="1" wp14:anchorId="7164390F" wp14:editId="2CEDD8DB">
                <wp:simplePos x="0" y="0"/>
                <wp:positionH relativeFrom="margin">
                  <wp:posOffset>3154045</wp:posOffset>
                </wp:positionH>
                <wp:positionV relativeFrom="paragraph">
                  <wp:posOffset>1692275</wp:posOffset>
                </wp:positionV>
                <wp:extent cx="114300" cy="978535"/>
                <wp:effectExtent l="19050" t="19050" r="38100" b="12065"/>
                <wp:wrapNone/>
                <wp:docPr id="12" name="Arrow: Up 12"/>
                <wp:cNvGraphicFramePr/>
                <a:graphic xmlns:a="http://schemas.openxmlformats.org/drawingml/2006/main">
                  <a:graphicData uri="http://schemas.microsoft.com/office/word/2010/wordprocessingShape">
                    <wps:wsp>
                      <wps:cNvSpPr/>
                      <wps:spPr>
                        <a:xfrm flipH="1">
                          <a:off x="0" y="0"/>
                          <a:ext cx="114300" cy="978535"/>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rrow: Up 12" o:spid="_x0000_s1026" type="#_x0000_t68" style="position:absolute;margin-left:248.35pt;margin-top:133.25pt;width:9pt;height:77.05pt;flip:x;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" adj="1262" fillcolor="#f24f4f [3204]" strokecolor="#940b0b [1604]" strokeweight="1pt">
                <w10:wrap anchorx="margin"/>
              </v:shape>
            </w:pict>
          </mc:Fallback>
        </mc:AlternateContent>
      </w:r>
      <w:r>
        <w:rPr>
          <w:noProof/>
          <w:lang w:eastAsia="en-US"/>
        </w:rPr>
        <mc:AlternateContent>
          <mc:Choice Requires="wps">
            <w:drawing>
              <wp:anchor distT="0" distB="0" distL="114300" distR="114300" simplePos="0" relativeHeight="251673600" behindDoc="0" locked="0" layoutInCell="1" allowOverlap="1" wp14:anchorId="328546ED" wp14:editId="3DFEC1F9">
                <wp:simplePos x="0" y="0"/>
                <wp:positionH relativeFrom="margin">
                  <wp:posOffset>2345072</wp:posOffset>
                </wp:positionH>
                <wp:positionV relativeFrom="paragraph">
                  <wp:posOffset>1692798</wp:posOffset>
                </wp:positionV>
                <wp:extent cx="109706" cy="978535"/>
                <wp:effectExtent l="19050" t="19050" r="43180" b="12065"/>
                <wp:wrapNone/>
                <wp:docPr id="20" name="Arrow: Up 12"/>
                <wp:cNvGraphicFramePr/>
                <a:graphic xmlns:a="http://schemas.openxmlformats.org/drawingml/2006/main">
                  <a:graphicData uri="http://schemas.microsoft.com/office/word/2010/wordprocessingShape">
                    <wps:wsp>
                      <wps:cNvSpPr/>
                      <wps:spPr>
                        <a:xfrm flipH="1">
                          <a:off x="0" y="0"/>
                          <a:ext cx="109706" cy="978535"/>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rrow: Up 12" o:spid="_x0000_s1026" type="#_x0000_t68" style="position:absolute;margin-left:184.65pt;margin-top:133.3pt;width:8.65pt;height:77.05pt;flip:x;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" adj="1211" fillcolor="#f24f4f [3204]" strokecolor="#940b0b [1604]" strokeweight="1pt">
                <w10:wrap anchorx="margin"/>
              </v:shape>
            </w:pict>
          </mc:Fallback>
        </mc:AlternateContent>
      </w:r>
      <w:r w:rsidR="00302BCD">
        <w:rPr>
          <w:noProof/>
          <w:lang w:eastAsia="en-US"/>
        </w:rPr>
        <mc:AlternateContent>
          <mc:Choice Requires="wps">
            <w:drawing>
              <wp:anchor distT="0" distB="0" distL="114300" distR="114300" simplePos="0" relativeHeight="251660288" behindDoc="0" locked="0" layoutInCell="1" allowOverlap="1" wp14:anchorId="5C00F1DA" wp14:editId="2B4B1196">
                <wp:simplePos x="0" y="0"/>
                <wp:positionH relativeFrom="column">
                  <wp:posOffset>1814386</wp:posOffset>
                </wp:positionH>
                <wp:positionV relativeFrom="paragraph">
                  <wp:posOffset>1551070</wp:posOffset>
                </wp:positionV>
                <wp:extent cx="258445" cy="1296298"/>
                <wp:effectExtent l="323850" t="0" r="351155" b="0"/>
                <wp:wrapNone/>
                <wp:docPr id="11" name="Arrow: Up 11"/>
                <wp:cNvGraphicFramePr/>
                <a:graphic xmlns:a="http://schemas.openxmlformats.org/drawingml/2006/main">
                  <a:graphicData uri="http://schemas.microsoft.com/office/word/2010/wordprocessingShape">
                    <wps:wsp>
                      <wps:cNvSpPr/>
                      <wps:spPr>
                        <a:xfrm rot="19208062">
                          <a:off x="0" y="0"/>
                          <a:ext cx="258445" cy="1296298"/>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2CE9D7CD"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rrow: Up 11" o:spid="_x0000_s1026" type="#_x0000_t68" style="position:absolute;margin-left:142.85pt;margin-top:122.15pt;width:20.35pt;height:102.05pt;rotation:-2612634fd;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" adj="2153" fillcolor="#f24f4f [3204]" strokecolor="#940b0b [1604]" strokeweight="1pt"/>
            </w:pict>
          </mc:Fallback>
        </mc:AlternateContent>
      </w:r>
      <w:r w:rsidR="00302BCD">
        <w:rPr>
          <w:noProof/>
          <w:lang w:eastAsia="en-US"/>
        </w:rPr>
        <mc:AlternateContent>
          <mc:Choice Requires="wps">
            <w:drawing>
              <wp:anchor distT="0" distB="0" distL="114300" distR="114300" simplePos="0" relativeHeight="251664384" behindDoc="0" locked="0" layoutInCell="1" allowOverlap="1" wp14:anchorId="79EE75B7" wp14:editId="4C26DF99">
                <wp:simplePos x="0" y="0"/>
                <wp:positionH relativeFrom="column">
                  <wp:posOffset>3636496</wp:posOffset>
                </wp:positionH>
                <wp:positionV relativeFrom="paragraph">
                  <wp:posOffset>1486677</wp:posOffset>
                </wp:positionV>
                <wp:extent cx="277586" cy="1400565"/>
                <wp:effectExtent l="419100" t="0" r="370205" b="0"/>
                <wp:wrapNone/>
                <wp:docPr id="22" name="Arrow: Up 22"/>
                <wp:cNvGraphicFramePr/>
                <a:graphic xmlns:a="http://schemas.openxmlformats.org/drawingml/2006/main">
                  <a:graphicData uri="http://schemas.microsoft.com/office/word/2010/wordprocessingShape">
                    <wps:wsp>
                      <wps:cNvSpPr/>
                      <wps:spPr>
                        <a:xfrm rot="2617838">
                          <a:off x="0" y="0"/>
                          <a:ext cx="277586" cy="1400565"/>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rrow: Up 22" o:spid="_x0000_s1026" type="#_x0000_t68" style="position:absolute;margin-left:286.35pt;margin-top:117.05pt;width:21.85pt;height:110.3pt;rotation:2859377fd;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" adj="2141" fillcolor="#f24f4f [3204]" strokecolor="#940b0b [1604]" strokeweight="1pt"/>
            </w:pict>
          </mc:Fallback>
        </mc:AlternateContent>
      </w:r>
      <w:r w:rsidR="009666C2">
        <w:rPr>
          <w:noProof/>
          <w:lang w:eastAsia="en-US"/>
        </w:rPr>
        <w:drawing>
          <wp:inline distT="0" distB="0" distL="0" distR="0" wp14:anchorId="0F34C292" wp14:editId="76191DDF">
            <wp:extent cx="5623560" cy="1691236"/>
            <wp:effectExtent l="0" t="0" r="0" b="23495"/>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9666C2" w:rsidRDefault="00041AFD">
      <w:r>
        <w:rPr>
          <w:noProof/>
          <w:lang w:eastAsia="en-US"/>
        </w:rPr>
        <mc:AlternateContent>
          <mc:Choice Requires="wps">
            <w:drawing>
              <wp:anchor distT="0" distB="0" distL="114300" distR="114300" simplePos="0" relativeHeight="251665408" behindDoc="0" locked="0" layoutInCell="1" allowOverlap="1">
                <wp:simplePos x="0" y="0"/>
                <wp:positionH relativeFrom="margin">
                  <wp:posOffset>3948160</wp:posOffset>
                </wp:positionH>
                <wp:positionV relativeFrom="paragraph">
                  <wp:posOffset>2529255</wp:posOffset>
                </wp:positionV>
                <wp:extent cx="865505" cy="854710"/>
                <wp:effectExtent l="0" t="0" r="10795" b="21590"/>
                <wp:wrapNone/>
                <wp:docPr id="23" name="Flowchart: Magnetic Disk 23"/>
                <wp:cNvGraphicFramePr/>
                <a:graphic xmlns:a="http://schemas.openxmlformats.org/drawingml/2006/main">
                  <a:graphicData uri="http://schemas.microsoft.com/office/word/2010/wordprocessingShape">
                    <wps:wsp>
                      <wps:cNvSpPr/>
                      <wps:spPr>
                        <a:xfrm>
                          <a:off x="0" y="0"/>
                          <a:ext cx="865505" cy="85471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A5B4C0C"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23" o:spid="_x0000_s1026" type="#_x0000_t132" style="position:absolute;margin-left:310.9pt;margin-top:199.15pt;width:68.15pt;height:67.3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" fillcolor="#f24f4f [3204]" strokecolor="#940b0b [1604]" strokeweight="1pt">
                <v:stroke joinstyle="miter"/>
                <w10:wrap anchorx="margin"/>
              </v:shape>
            </w:pict>
          </mc:Fallback>
        </mc:AlternateContent>
      </w:r>
      <w:r>
        <w:rPr>
          <w:noProof/>
          <w:lang w:eastAsia="en-US"/>
        </w:rPr>
        <mc:AlternateContent>
          <mc:Choice Requires="wps">
            <w:drawing>
              <wp:anchor distT="0" distB="0" distL="114300" distR="114300" simplePos="0" relativeHeight="251667456" behindDoc="0" locked="0" layoutInCell="1" allowOverlap="1" wp14:anchorId="2C81AB09" wp14:editId="058B4BD2">
                <wp:simplePos x="0" y="0"/>
                <wp:positionH relativeFrom="margin">
                  <wp:posOffset>857081</wp:posOffset>
                </wp:positionH>
                <wp:positionV relativeFrom="paragraph">
                  <wp:posOffset>2572453</wp:posOffset>
                </wp:positionV>
                <wp:extent cx="865623" cy="854901"/>
                <wp:effectExtent l="0" t="0" r="10795" b="21590"/>
                <wp:wrapNone/>
                <wp:docPr id="24" name="Flowchart: Magnetic Disk 24"/>
                <wp:cNvGraphicFramePr/>
                <a:graphic xmlns:a="http://schemas.openxmlformats.org/drawingml/2006/main">
                  <a:graphicData uri="http://schemas.microsoft.com/office/word/2010/wordprocessingShape">
                    <wps:wsp>
                      <wps:cNvSpPr/>
                      <wps:spPr>
                        <a:xfrm>
                          <a:off x="0" y="0"/>
                          <a:ext cx="865623" cy="854901"/>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BDB3633" id="Flowchart: Magnetic Disk 24" o:spid="_x0000_s1026" type="#_x0000_t132" style="position:absolute;margin-left:67.5pt;margin-top:202.55pt;width:68.15pt;height:67.3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" fillcolor="#f24f4f [3204]" strokecolor="#940b0b [1604]" strokeweight="1pt">
                <v:stroke joinstyle="miter"/>
                <w10:wrap anchorx="margin"/>
              </v:shape>
            </w:pict>
          </mc:Fallback>
        </mc:AlternateContent>
      </w:r>
      <w:r>
        <w:rPr>
          <w:noProof/>
          <w:lang w:eastAsia="en-US"/>
        </w:rPr>
        <mc:AlternateContent>
          <mc:Choice Requires="wps">
            <w:drawing>
              <wp:anchor distT="0" distB="0" distL="114300" distR="114300" simplePos="0" relativeHeight="251671552" behindDoc="0" locked="0" layoutInCell="1" allowOverlap="1" wp14:anchorId="7F2BA14B" wp14:editId="47D7AA44">
                <wp:simplePos x="0" y="0"/>
                <wp:positionH relativeFrom="column">
                  <wp:posOffset>3670708</wp:posOffset>
                </wp:positionH>
                <wp:positionV relativeFrom="paragraph">
                  <wp:posOffset>1451877</wp:posOffset>
                </wp:positionV>
                <wp:extent cx="258445" cy="1250705"/>
                <wp:effectExtent l="323850" t="0" r="332105" b="0"/>
                <wp:wrapNone/>
                <wp:docPr id="29" name="Arrow: Up 29"/>
                <wp:cNvGraphicFramePr/>
                <a:graphic xmlns:a="http://schemas.openxmlformats.org/drawingml/2006/main">
                  <a:graphicData uri="http://schemas.microsoft.com/office/word/2010/wordprocessingShape">
                    <wps:wsp>
                      <wps:cNvSpPr/>
                      <wps:spPr>
                        <a:xfrm rot="8112037">
                          <a:off x="0" y="0"/>
                          <a:ext cx="258445" cy="1250705"/>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CD35B64" id="Arrow: Up 29" o:spid="_x0000_s1026" type="#_x0000_t68" style="position:absolute;margin-left:289.05pt;margin-top:114.3pt;width:20.35pt;height:98.5pt;rotation:8860508fd;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" adj="2232" fillcolor="#f24f4f [3204]" strokecolor="#940b0b [1604]" strokeweight="1pt"/>
            </w:pict>
          </mc:Fallback>
        </mc:AlternateContent>
      </w:r>
      <w:r w:rsidR="00814E52">
        <w:rPr>
          <w:noProof/>
          <w:lang w:eastAsia="en-US"/>
        </w:rPr>
        <mc:AlternateContent>
          <mc:Choice Requires="wps">
            <w:drawing>
              <wp:anchor distT="0" distB="0" distL="114300" distR="114300" simplePos="0" relativeHeight="251669504" behindDoc="0" locked="0" layoutInCell="1" allowOverlap="1" wp14:anchorId="668C21E8" wp14:editId="28FDA35D">
                <wp:simplePos x="0" y="0"/>
                <wp:positionH relativeFrom="column">
                  <wp:posOffset>1735281</wp:posOffset>
                </wp:positionH>
                <wp:positionV relativeFrom="paragraph">
                  <wp:posOffset>1471179</wp:posOffset>
                </wp:positionV>
                <wp:extent cx="258445" cy="1277846"/>
                <wp:effectExtent l="342900" t="0" r="351155" b="0"/>
                <wp:wrapNone/>
                <wp:docPr id="28" name="Arrow: Up 28"/>
                <wp:cNvGraphicFramePr/>
                <a:graphic xmlns:a="http://schemas.openxmlformats.org/drawingml/2006/main">
                  <a:graphicData uri="http://schemas.microsoft.com/office/word/2010/wordprocessingShape">
                    <wps:wsp>
                      <wps:cNvSpPr/>
                      <wps:spPr>
                        <a:xfrm rot="13499345">
                          <a:off x="0" y="0"/>
                          <a:ext cx="258445" cy="1277846"/>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C206766" id="Arrow: Up 28" o:spid="_x0000_s1026" type="#_x0000_t68" style="position:absolute;margin-left:136.65pt;margin-top:115.85pt;width:20.35pt;height:100.6pt;rotation:-8848075fd;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" adj="2184" fillcolor="#f24f4f [3204]" strokecolor="#940b0b [1604]" strokeweight="1pt"/>
            </w:pict>
          </mc:Fallback>
        </mc:AlternateContent>
      </w:r>
      <w:r w:rsidR="009666C2">
        <w:rPr>
          <w:noProof/>
          <w:lang w:eastAsia="en-US"/>
        </w:rPr>
        <w:drawing>
          <wp:inline distT="0" distB="0" distL="0" distR="0" wp14:anchorId="633C27D4" wp14:editId="15D0E009">
            <wp:extent cx="5664424" cy="2443480"/>
            <wp:effectExtent l="0" t="0" r="0" b="1397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9666C2" w:rsidRDefault="009666C2"/>
    <w:p w:rsidR="009666C2" w:rsidRDefault="009666C2"/>
    <w:p w:rsidR="005D0E98" w:rsidRDefault="005D0E98"/>
    <w:p w:rsidR="00953CB3" w:rsidRDefault="00953CB3"/>
    <w:p w:rsidR="00BD466E" w:rsidRDefault="008E38C4">
      <w:pPr>
        <w:pStyle w:val="Heading1"/>
      </w:pPr>
      <w:r>
        <w:t>Analysis behind the solution design</w:t>
      </w:r>
    </w:p>
    <w:p w:rsidR="00863E4B" w:rsidRDefault="00863E4B">
      <w:r>
        <w:t>Analysis has been done keeping in mind the report should be helpful for the company to track the current status to avoid frauds &amp; misuses of the company agreements, legal or asset theft cases.</w:t>
      </w:r>
    </w:p>
    <w:p w:rsidR="00863E4B" w:rsidRPr="00863E4B" w:rsidRDefault="00863E4B">
      <w:pPr>
        <w:rPr>
          <w:b/>
        </w:rPr>
      </w:pPr>
      <w:r w:rsidRPr="00863E4B">
        <w:rPr>
          <w:b/>
        </w:rPr>
        <w:t>UI</w:t>
      </w:r>
      <w:r w:rsidR="00776247">
        <w:rPr>
          <w:b/>
        </w:rPr>
        <w:t xml:space="preserve"> SELECTION</w:t>
      </w:r>
      <w:r w:rsidRPr="00863E4B">
        <w:rPr>
          <w:b/>
        </w:rPr>
        <w:t>:</w:t>
      </w:r>
    </w:p>
    <w:p w:rsidR="00BD466E" w:rsidRDefault="00863E4B">
      <w:r>
        <w:t xml:space="preserve">A </w:t>
      </w:r>
      <w:proofErr w:type="spellStart"/>
      <w:r>
        <w:t>Realtime</w:t>
      </w:r>
      <w:proofErr w:type="spellEnd"/>
      <w:r>
        <w:t xml:space="preserve"> refresh of the status list is required to have accurate information in the screen all time whenever management want to refer the screen. Angular technology provide good l</w:t>
      </w:r>
      <w:r w:rsidR="00776247">
        <w:t>ook and feel and responsive APIs</w:t>
      </w:r>
      <w:r>
        <w:t xml:space="preserve"> that can be used to develop the interface quickly and can be easily be deployed to clients location</w:t>
      </w:r>
      <w:r w:rsidR="00776247">
        <w:t xml:space="preserve"> with minimal CLI commands provided</w:t>
      </w:r>
      <w:r>
        <w:t xml:space="preserve">. Angular also integrated with Reactive library that helps subscribe the data as and when needed. Angular technology as UI should be best candidate fit for the requirements. Full screen library along with UI components are rich &amp; </w:t>
      </w:r>
      <w:proofErr w:type="gramStart"/>
      <w:r>
        <w:t>responsive ,</w:t>
      </w:r>
      <w:proofErr w:type="gramEnd"/>
      <w:r>
        <w:t xml:space="preserve"> also it provides a clean separation between the </w:t>
      </w:r>
      <w:proofErr w:type="spellStart"/>
      <w:r>
        <w:t>gui</w:t>
      </w:r>
      <w:proofErr w:type="spellEnd"/>
      <w:r>
        <w:t xml:space="preserve"> components interacting with its component coed platform and if needed to call to other backend API then we it provides service to have a clean isolated layer architecture.  Filter functionality can be developed using the events from screen to components and filter the objects having the status value or the particular customer name. </w:t>
      </w:r>
      <w:proofErr w:type="spellStart"/>
      <w:proofErr w:type="gramStart"/>
      <w:r>
        <w:t>Anglar</w:t>
      </w:r>
      <w:proofErr w:type="spellEnd"/>
      <w:r>
        <w:t xml:space="preserve"> 2 way</w:t>
      </w:r>
      <w:r w:rsidR="00776247">
        <w:t xml:space="preserve"> quick</w:t>
      </w:r>
      <w:r>
        <w:t xml:space="preserve"> binding </w:t>
      </w:r>
      <w:r w:rsidR="00776247">
        <w:t>helps in displaying any flag or error quickly.</w:t>
      </w:r>
      <w:proofErr w:type="gramEnd"/>
      <w:r w:rsidR="00776247">
        <w:t xml:space="preserve"> </w:t>
      </w:r>
    </w:p>
    <w:p w:rsidR="00776247" w:rsidRPr="00776247" w:rsidRDefault="00776247">
      <w:pPr>
        <w:rPr>
          <w:b/>
        </w:rPr>
      </w:pPr>
      <w:r w:rsidRPr="00776247">
        <w:rPr>
          <w:b/>
        </w:rPr>
        <w:t>µService</w:t>
      </w:r>
      <w:r>
        <w:rPr>
          <w:b/>
        </w:rPr>
        <w:t xml:space="preserve"> SELECTION</w:t>
      </w:r>
      <w:r w:rsidRPr="00776247">
        <w:rPr>
          <w:b/>
        </w:rPr>
        <w:t>:</w:t>
      </w:r>
    </w:p>
    <w:p w:rsidR="00776247" w:rsidRDefault="00776247">
      <w:proofErr w:type="spellStart"/>
      <w:r>
        <w:t>Dropwizard</w:t>
      </w:r>
      <w:proofErr w:type="spellEnd"/>
      <w:r>
        <w:t xml:space="preserve"> should be best fit for providing lightweight embedded quick up and </w:t>
      </w:r>
      <w:proofErr w:type="gramStart"/>
      <w:r>
        <w:t>running ,</w:t>
      </w:r>
      <w:proofErr w:type="gramEnd"/>
      <w:r>
        <w:t xml:space="preserve"> have matrix and health check support , best for rest implementations. Can be </w:t>
      </w:r>
      <w:proofErr w:type="spellStart"/>
      <w:r>
        <w:t>dockerized</w:t>
      </w:r>
      <w:proofErr w:type="spellEnd"/>
      <w:r>
        <w:t xml:space="preserve"> to be deployed to several virtual machines. </w:t>
      </w:r>
      <w:proofErr w:type="spellStart"/>
      <w:r>
        <w:t>Dropwizard</w:t>
      </w:r>
      <w:proofErr w:type="spellEnd"/>
      <w:r>
        <w:t xml:space="preserve"> provides supports for ORM support/hibernate, </w:t>
      </w:r>
      <w:proofErr w:type="spellStart"/>
      <w:r>
        <w:t>db</w:t>
      </w:r>
      <w:proofErr w:type="spellEnd"/>
      <w:r>
        <w:t xml:space="preserve"> </w:t>
      </w:r>
      <w:proofErr w:type="gramStart"/>
      <w:r>
        <w:t>migration ,testing</w:t>
      </w:r>
      <w:proofErr w:type="gramEnd"/>
      <w:r>
        <w:t>..</w:t>
      </w:r>
      <w:proofErr w:type="spellStart"/>
      <w:r>
        <w:t>etc</w:t>
      </w:r>
      <w:proofErr w:type="spellEnd"/>
    </w:p>
    <w:p w:rsidR="00BD466E" w:rsidRDefault="00776247">
      <w:r w:rsidRPr="007005CB">
        <w:rPr>
          <w:b/>
        </w:rPr>
        <w:t>Lombok:</w:t>
      </w:r>
      <w:r>
        <w:t xml:space="preserve"> API can be us</w:t>
      </w:r>
      <w:r w:rsidR="007005CB">
        <w:t>e</w:t>
      </w:r>
      <w:r>
        <w:t>d to avoid java noises(</w:t>
      </w:r>
      <w:proofErr w:type="spellStart"/>
      <w:r>
        <w:t>geter</w:t>
      </w:r>
      <w:proofErr w:type="spellEnd"/>
      <w:r>
        <w:t xml:space="preserve">/setter) in the implementation, its builder feature can be used for populating the objects from different layers. </w:t>
      </w:r>
    </w:p>
    <w:p w:rsidR="00776247" w:rsidRPr="00776247" w:rsidRDefault="00776247">
      <w:pPr>
        <w:rPr>
          <w:b/>
        </w:rPr>
      </w:pPr>
      <w:r w:rsidRPr="00776247">
        <w:rPr>
          <w:b/>
        </w:rPr>
        <w:t>DB</w:t>
      </w:r>
      <w:r>
        <w:rPr>
          <w:b/>
        </w:rPr>
        <w:t>/Data stores</w:t>
      </w:r>
      <w:r w:rsidRPr="00776247">
        <w:rPr>
          <w:b/>
        </w:rPr>
        <w:t>:</w:t>
      </w:r>
    </w:p>
    <w:p w:rsidR="007005CB" w:rsidRDefault="00776247">
      <w:r>
        <w:t xml:space="preserve">The real objects can be identified as CUSTOMER, VEHCILE, ADDRESS and corresponding database tables can be created. </w:t>
      </w:r>
    </w:p>
    <w:p w:rsidR="007005CB" w:rsidRDefault="00776247">
      <w:r>
        <w:t>Mongo/</w:t>
      </w:r>
      <w:proofErr w:type="spellStart"/>
      <w:r>
        <w:t>Postgre</w:t>
      </w:r>
      <w:proofErr w:type="spellEnd"/>
      <w:r>
        <w:t>/</w:t>
      </w:r>
      <w:proofErr w:type="spellStart"/>
      <w:r>
        <w:t>Mysql</w:t>
      </w:r>
      <w:proofErr w:type="spellEnd"/>
      <w:r>
        <w:t xml:space="preserve"> can be used for the same. </w:t>
      </w:r>
    </w:p>
    <w:p w:rsidR="00776247" w:rsidRDefault="00776247">
      <w:r>
        <w:t xml:space="preserve">In memory </w:t>
      </w:r>
      <w:r w:rsidRPr="007005CB">
        <w:rPr>
          <w:b/>
        </w:rPr>
        <w:t>H2</w:t>
      </w:r>
      <w:r>
        <w:t xml:space="preserve"> database is perfect candidate to complete local developments.</w:t>
      </w:r>
    </w:p>
    <w:p w:rsidR="007005CB" w:rsidRDefault="007005CB">
      <w:r w:rsidRPr="007005CB">
        <w:rPr>
          <w:b/>
        </w:rPr>
        <w:lastRenderedPageBreak/>
        <w:t>UNIT</w:t>
      </w:r>
      <w:r>
        <w:rPr>
          <w:b/>
        </w:rPr>
        <w:t xml:space="preserve"> Tests/</w:t>
      </w:r>
      <w:proofErr w:type="gramStart"/>
      <w:r>
        <w:rPr>
          <w:b/>
        </w:rPr>
        <w:t>TDD</w:t>
      </w:r>
      <w:r w:rsidRPr="007005CB">
        <w:rPr>
          <w:b/>
        </w:rPr>
        <w:t xml:space="preserve"> :</w:t>
      </w:r>
      <w:proofErr w:type="gramEnd"/>
      <w:r>
        <w:rPr>
          <w:b/>
        </w:rPr>
        <w:t xml:space="preserve"> </w:t>
      </w:r>
      <w:r w:rsidRPr="007005CB">
        <w:t xml:space="preserve">JUNIT with </w:t>
      </w:r>
      <w:proofErr w:type="spellStart"/>
      <w:r w:rsidRPr="007005CB">
        <w:t>Mockito</w:t>
      </w:r>
      <w:proofErr w:type="spellEnd"/>
      <w:r w:rsidRPr="007005CB">
        <w:t xml:space="preserve"> /power </w:t>
      </w:r>
      <w:proofErr w:type="spellStart"/>
      <w:r w:rsidRPr="007005CB">
        <w:t>Mockito</w:t>
      </w:r>
      <w:proofErr w:type="spellEnd"/>
      <w:r w:rsidRPr="007005CB">
        <w:t xml:space="preserve"> for static codes can be used.</w:t>
      </w:r>
    </w:p>
    <w:p w:rsidR="007005CB" w:rsidRDefault="007005CB">
      <w:r w:rsidRPr="007005CB">
        <w:rPr>
          <w:b/>
        </w:rPr>
        <w:t>Build Tool</w:t>
      </w:r>
      <w:r>
        <w:t xml:space="preserve">: </w:t>
      </w:r>
      <w:r w:rsidRPr="007005CB">
        <w:t>Maven/</w:t>
      </w:r>
      <w:proofErr w:type="spellStart"/>
      <w:r w:rsidRPr="007005CB">
        <w:t>Gradle</w:t>
      </w:r>
      <w:proofErr w:type="spellEnd"/>
      <w:r w:rsidRPr="007005CB">
        <w:t xml:space="preserve"> is the c</w:t>
      </w:r>
      <w:r>
        <w:t>a</w:t>
      </w:r>
      <w:r w:rsidRPr="007005CB">
        <w:t>ndidates.</w:t>
      </w:r>
    </w:p>
    <w:p w:rsidR="007005CB" w:rsidRPr="007005CB" w:rsidRDefault="007005CB">
      <w:r w:rsidRPr="007005CB">
        <w:rPr>
          <w:b/>
        </w:rPr>
        <w:t>IDE Selection</w:t>
      </w:r>
      <w:r>
        <w:t xml:space="preserve">:  </w:t>
      </w:r>
      <w:proofErr w:type="spellStart"/>
      <w:r w:rsidRPr="001C4EB8">
        <w:rPr>
          <w:b/>
        </w:rPr>
        <w:t>InteliJ</w:t>
      </w:r>
      <w:proofErr w:type="spellEnd"/>
      <w:r>
        <w:t xml:space="preserve">, love to code &amp; code is life with </w:t>
      </w:r>
      <w:proofErr w:type="spellStart"/>
      <w:r>
        <w:t>IntelIJ</w:t>
      </w:r>
      <w:proofErr w:type="spellEnd"/>
      <w:r>
        <w:t>/</w:t>
      </w:r>
      <w:proofErr w:type="spellStart"/>
      <w:r w:rsidR="001C4EB8">
        <w:t>WebStorm</w:t>
      </w:r>
      <w:proofErr w:type="spellEnd"/>
      <w:r>
        <w:t xml:space="preserve"> for Angular/SPA development.</w:t>
      </w:r>
    </w:p>
    <w:p w:rsidR="00BD466E" w:rsidRDefault="0019354A">
      <w:pPr>
        <w:pStyle w:val="Heading1"/>
      </w:pPr>
      <w:r>
        <w:t>Deliverable Materials</w:t>
      </w:r>
    </w:p>
    <w:p w:rsidR="00BD466E" w:rsidRDefault="001C4EB8" w:rsidP="001C4EB8">
      <w:pPr>
        <w:pStyle w:val="ListParagraph"/>
        <w:numPr>
          <w:ilvl w:val="0"/>
          <w:numId w:val="6"/>
        </w:numPr>
      </w:pPr>
      <w:r>
        <w:t>Micro Service application full code.</w:t>
      </w:r>
    </w:p>
    <w:p w:rsidR="001C4EB8" w:rsidRDefault="001C4EB8" w:rsidP="001C4EB8">
      <w:pPr>
        <w:pStyle w:val="ListParagraph"/>
        <w:numPr>
          <w:ilvl w:val="0"/>
          <w:numId w:val="6"/>
        </w:numPr>
      </w:pPr>
      <w:r>
        <w:t>SPA angular code</w:t>
      </w:r>
    </w:p>
    <w:p w:rsidR="001C4EB8" w:rsidRDefault="001C4EB8" w:rsidP="001C4EB8">
      <w:pPr>
        <w:pStyle w:val="ListParagraph"/>
      </w:pPr>
      <w:proofErr w:type="spellStart"/>
      <w:r>
        <w:t>Git</w:t>
      </w:r>
      <w:proofErr w:type="spellEnd"/>
      <w:r>
        <w:t xml:space="preserve"> hub:</w:t>
      </w:r>
    </w:p>
    <w:p w:rsidR="001C4EB8" w:rsidRDefault="00DF3E9C" w:rsidP="001C4EB8">
      <w:pPr>
        <w:pStyle w:val="ListParagraph"/>
      </w:pPr>
      <w:hyperlink r:id="rId21" w:history="1">
        <w:r w:rsidR="001C4EB8" w:rsidRPr="00B05C69">
          <w:rPr>
            <w:rStyle w:val="Hyperlink"/>
          </w:rPr>
          <w:t>https://github.com/jaiprakashpandey/polten</w:t>
        </w:r>
      </w:hyperlink>
    </w:p>
    <w:p w:rsidR="00BD466E" w:rsidRDefault="00F62B25">
      <w:pPr>
        <w:pStyle w:val="Heading1"/>
      </w:pPr>
      <w:r>
        <w:t xml:space="preserve">Build </w:t>
      </w:r>
      <w:r w:rsidR="001C4EB8">
        <w:t>Deployment Steps</w:t>
      </w:r>
    </w:p>
    <w:p w:rsidR="00BD466E" w:rsidRDefault="001C4EB8">
      <w:r>
        <w:t>Here are the deployment steps:</w:t>
      </w:r>
    </w:p>
    <w:p w:rsidR="001C4EB8" w:rsidRDefault="001C4EB8" w:rsidP="001C4EB8">
      <w:pPr>
        <w:pStyle w:val="ListParagraph"/>
        <w:rPr>
          <w:b/>
        </w:rPr>
      </w:pPr>
      <w:r w:rsidRPr="001C4EB8">
        <w:rPr>
          <w:b/>
        </w:rPr>
        <w:t>µService application</w:t>
      </w:r>
      <w:r w:rsidR="00322D9E">
        <w:rPr>
          <w:b/>
        </w:rPr>
        <w:t>:</w:t>
      </w:r>
    </w:p>
    <w:p w:rsidR="001C4EB8" w:rsidRDefault="001C4EB8" w:rsidP="001C4EB8">
      <w:pPr>
        <w:pStyle w:val="ListParagraph"/>
        <w:numPr>
          <w:ilvl w:val="0"/>
          <w:numId w:val="8"/>
        </w:numPr>
        <w:rPr>
          <w:b/>
        </w:rPr>
      </w:pPr>
      <w:r>
        <w:rPr>
          <w:b/>
        </w:rPr>
        <w:t xml:space="preserve">Download/clone/Unzip the project received </w:t>
      </w:r>
      <w:r w:rsidR="00F62B25">
        <w:rPr>
          <w:b/>
        </w:rPr>
        <w:t xml:space="preserve">if </w:t>
      </w:r>
      <w:r w:rsidR="00C50709">
        <w:rPr>
          <w:b/>
        </w:rPr>
        <w:t>needed</w:t>
      </w:r>
      <w:r w:rsidR="00F62B25">
        <w:rPr>
          <w:b/>
        </w:rPr>
        <w:t xml:space="preserve"> to maintain and develop</w:t>
      </w:r>
      <w:r w:rsidR="00C50709">
        <w:rPr>
          <w:b/>
        </w:rPr>
        <w:t xml:space="preserve"> else direct executable jar file along with a resource file names “</w:t>
      </w:r>
      <w:proofErr w:type="spellStart"/>
      <w:r w:rsidR="00C50709">
        <w:rPr>
          <w:b/>
        </w:rPr>
        <w:t>service.yaml</w:t>
      </w:r>
      <w:proofErr w:type="spellEnd"/>
      <w:r w:rsidR="00C50709">
        <w:rPr>
          <w:b/>
        </w:rPr>
        <w:t>” can be started on server from steps 3.</w:t>
      </w:r>
    </w:p>
    <w:p w:rsidR="001C4EB8" w:rsidRDefault="00F62B25" w:rsidP="001C4EB8">
      <w:pPr>
        <w:pStyle w:val="ListParagraph"/>
        <w:numPr>
          <w:ilvl w:val="0"/>
          <w:numId w:val="8"/>
        </w:numPr>
        <w:rPr>
          <w:b/>
        </w:rPr>
      </w:pPr>
      <w:r>
        <w:rPr>
          <w:b/>
        </w:rPr>
        <w:t>Go to root directory, maven clean install , will create the µService executable jar</w:t>
      </w:r>
    </w:p>
    <w:p w:rsidR="00F62B25" w:rsidRDefault="00F62B25" w:rsidP="001C4EB8">
      <w:pPr>
        <w:pStyle w:val="ListParagraph"/>
        <w:numPr>
          <w:ilvl w:val="0"/>
          <w:numId w:val="8"/>
        </w:numPr>
        <w:rPr>
          <w:b/>
        </w:rPr>
      </w:pPr>
      <w:r>
        <w:rPr>
          <w:b/>
        </w:rPr>
        <w:t>Start the DB Setup with below command</w:t>
      </w:r>
    </w:p>
    <w:p w:rsidR="00F62B25" w:rsidRDefault="00F62B25" w:rsidP="00F62B25">
      <w:pPr>
        <w:pStyle w:val="ListParagraph"/>
        <w:ind w:left="1440"/>
        <w:rPr>
          <w:b/>
        </w:rPr>
      </w:pPr>
    </w:p>
    <w:p w:rsidR="001C4EB8" w:rsidRDefault="00F62B25" w:rsidP="001C4EB8">
      <w:pPr>
        <w:pStyle w:val="ListParagraph"/>
        <w:rPr>
          <w:b/>
        </w:rPr>
      </w:pPr>
      <w:r w:rsidRPr="00F62B25">
        <w:rPr>
          <w:b/>
        </w:rPr>
        <w:t xml:space="preserve">java -jar vehicle-status-1.0-SNAPSHOT.jar </w:t>
      </w:r>
      <w:proofErr w:type="spellStart"/>
      <w:r>
        <w:rPr>
          <w:b/>
        </w:rPr>
        <w:t>db</w:t>
      </w:r>
      <w:proofErr w:type="spellEnd"/>
      <w:r>
        <w:rPr>
          <w:b/>
        </w:rPr>
        <w:t xml:space="preserve"> migrate</w:t>
      </w:r>
      <w:r w:rsidRPr="00F62B25">
        <w:rPr>
          <w:b/>
        </w:rPr>
        <w:t xml:space="preserve"> C:\jai\ang\alten\vehicleStatus\src\main\resources\service.yaml</w:t>
      </w:r>
    </w:p>
    <w:p w:rsidR="00F62B25" w:rsidRDefault="00C50709" w:rsidP="001C4EB8">
      <w:pPr>
        <w:pStyle w:val="ListParagraph"/>
        <w:rPr>
          <w:b/>
        </w:rPr>
      </w:pPr>
      <w:r>
        <w:rPr>
          <w:b/>
        </w:rPr>
        <w:t>(IN memory DB has been used for this implementation)</w:t>
      </w:r>
    </w:p>
    <w:p w:rsidR="00F62B25" w:rsidRDefault="00F62B25" w:rsidP="00F62B25">
      <w:pPr>
        <w:pStyle w:val="ListParagraph"/>
        <w:numPr>
          <w:ilvl w:val="0"/>
          <w:numId w:val="8"/>
        </w:numPr>
        <w:rPr>
          <w:b/>
        </w:rPr>
      </w:pPr>
      <w:r>
        <w:rPr>
          <w:b/>
        </w:rPr>
        <w:t>Start the server :</w:t>
      </w:r>
    </w:p>
    <w:p w:rsidR="00F62B25" w:rsidRPr="001C4EB8" w:rsidRDefault="00F62B25" w:rsidP="00F62B25">
      <w:pPr>
        <w:pStyle w:val="ListParagraph"/>
        <w:ind w:left="1440"/>
        <w:rPr>
          <w:b/>
        </w:rPr>
      </w:pPr>
      <w:r w:rsidRPr="00F62B25">
        <w:rPr>
          <w:b/>
        </w:rPr>
        <w:t xml:space="preserve">java -jar vehicle-status-1.0-SNAPSHOT.jar </w:t>
      </w:r>
      <w:r>
        <w:rPr>
          <w:b/>
        </w:rPr>
        <w:t xml:space="preserve">server </w:t>
      </w:r>
      <w:r w:rsidRPr="00F62B25">
        <w:rPr>
          <w:b/>
        </w:rPr>
        <w:t>C:\jai\ang\alten\vehicleStatus\src\main\resources\service.yaml</w:t>
      </w:r>
    </w:p>
    <w:p w:rsidR="00F62B25" w:rsidRDefault="00F62B25" w:rsidP="00F62B25">
      <w:pPr>
        <w:pStyle w:val="ListParagraph"/>
        <w:ind w:left="1440"/>
        <w:rPr>
          <w:b/>
        </w:rPr>
      </w:pPr>
      <w:r>
        <w:rPr>
          <w:b/>
        </w:rPr>
        <w:t>Note: please use the paths according to local servers</w:t>
      </w:r>
    </w:p>
    <w:p w:rsidR="00322D9E" w:rsidRDefault="00322D9E" w:rsidP="00F62B25">
      <w:pPr>
        <w:pStyle w:val="ListParagraph"/>
        <w:ind w:left="1440"/>
        <w:rPr>
          <w:b/>
        </w:rPr>
      </w:pPr>
    </w:p>
    <w:p w:rsidR="00322D9E" w:rsidRDefault="00322D9E" w:rsidP="00F62B25">
      <w:pPr>
        <w:pStyle w:val="ListParagraph"/>
        <w:ind w:left="1440"/>
        <w:rPr>
          <w:b/>
        </w:rPr>
      </w:pPr>
      <w:r>
        <w:rPr>
          <w:b/>
        </w:rPr>
        <w:t>SPA Angular front end:</w:t>
      </w:r>
    </w:p>
    <w:p w:rsidR="00322D9E" w:rsidRDefault="00322D9E" w:rsidP="00F62B25">
      <w:pPr>
        <w:pStyle w:val="ListParagraph"/>
        <w:ind w:left="1440"/>
        <w:rPr>
          <w:b/>
        </w:rPr>
      </w:pPr>
    </w:p>
    <w:p w:rsidR="00322D9E" w:rsidRDefault="00322D9E" w:rsidP="00322D9E">
      <w:pPr>
        <w:pStyle w:val="ListParagraph"/>
        <w:numPr>
          <w:ilvl w:val="0"/>
          <w:numId w:val="9"/>
        </w:numPr>
        <w:rPr>
          <w:b/>
        </w:rPr>
      </w:pPr>
      <w:r>
        <w:rPr>
          <w:b/>
        </w:rPr>
        <w:t>Install Angular-cli-</w:t>
      </w:r>
      <w:proofErr w:type="spellStart"/>
      <w:r>
        <w:rPr>
          <w:b/>
        </w:rPr>
        <w:t>ghpages</w:t>
      </w:r>
      <w:proofErr w:type="spellEnd"/>
      <w:r>
        <w:rPr>
          <w:b/>
        </w:rPr>
        <w:t xml:space="preserve"> if interested to run from code from </w:t>
      </w:r>
      <w:proofErr w:type="spellStart"/>
      <w:r>
        <w:rPr>
          <w:b/>
        </w:rPr>
        <w:t>git</w:t>
      </w:r>
      <w:proofErr w:type="spellEnd"/>
      <w:r>
        <w:rPr>
          <w:b/>
        </w:rPr>
        <w:t xml:space="preserve"> hub</w:t>
      </w:r>
    </w:p>
    <w:p w:rsidR="00322D9E" w:rsidRDefault="00322D9E" w:rsidP="00322D9E">
      <w:pPr>
        <w:pStyle w:val="ListParagraph"/>
        <w:ind w:left="1800"/>
        <w:rPr>
          <w:b/>
        </w:rPr>
      </w:pPr>
      <w:proofErr w:type="spellStart"/>
      <w:r>
        <w:rPr>
          <w:b/>
        </w:rPr>
        <w:t>Npm</w:t>
      </w:r>
      <w:proofErr w:type="spellEnd"/>
      <w:r>
        <w:rPr>
          <w:b/>
        </w:rPr>
        <w:t xml:space="preserve"> install -g angular-cli-</w:t>
      </w:r>
      <w:proofErr w:type="spellStart"/>
      <w:r>
        <w:rPr>
          <w:b/>
        </w:rPr>
        <w:t>ghpages</w:t>
      </w:r>
      <w:proofErr w:type="spellEnd"/>
    </w:p>
    <w:p w:rsidR="00322D9E" w:rsidRDefault="00322D9E" w:rsidP="00322D9E">
      <w:pPr>
        <w:pStyle w:val="ListParagraph"/>
        <w:numPr>
          <w:ilvl w:val="0"/>
          <w:numId w:val="9"/>
        </w:numPr>
        <w:rPr>
          <w:b/>
        </w:rPr>
      </w:pPr>
      <w:r>
        <w:rPr>
          <w:b/>
        </w:rPr>
        <w:t>Ng build –prod -base-</w:t>
      </w:r>
      <w:proofErr w:type="spellStart"/>
      <w:r>
        <w:rPr>
          <w:b/>
        </w:rPr>
        <w:t>href</w:t>
      </w:r>
      <w:proofErr w:type="spellEnd"/>
      <w:r>
        <w:rPr>
          <w:b/>
        </w:rPr>
        <w:t>=”</w:t>
      </w:r>
      <w:r w:rsidRPr="00322D9E">
        <w:t xml:space="preserve"> </w:t>
      </w:r>
      <w:r w:rsidRPr="00322D9E">
        <w:rPr>
          <w:b/>
        </w:rPr>
        <w:t>https://github.com/jaiprakashpandey/polten.git</w:t>
      </w:r>
      <w:r>
        <w:rPr>
          <w:b/>
        </w:rPr>
        <w:t>”</w:t>
      </w:r>
    </w:p>
    <w:p w:rsidR="00322D9E" w:rsidRDefault="00322D9E" w:rsidP="00322D9E">
      <w:pPr>
        <w:pStyle w:val="ListParagraph"/>
        <w:numPr>
          <w:ilvl w:val="0"/>
          <w:numId w:val="9"/>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lang w:eastAsia="en-US"/>
        </w:rPr>
      </w:pPr>
      <w:r>
        <w:rPr>
          <w:rFonts w:ascii="Consolas" w:eastAsia="Times New Roman" w:hAnsi="Consolas" w:cs="Consolas"/>
          <w:color w:val="24292E"/>
          <w:lang w:eastAsia="en-US"/>
        </w:rPr>
        <w:t>Start server :</w:t>
      </w:r>
    </w:p>
    <w:p w:rsidR="00322D9E" w:rsidRDefault="00322D9E" w:rsidP="00322D9E">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0"/>
        <w:rPr>
          <w:rFonts w:ascii="Consolas" w:eastAsia="Times New Roman" w:hAnsi="Consolas" w:cs="Consolas"/>
          <w:color w:val="24292E"/>
          <w:lang w:eastAsia="en-US"/>
        </w:rPr>
      </w:pPr>
      <w:r w:rsidRPr="00322D9E">
        <w:rPr>
          <w:rFonts w:ascii="Consolas" w:eastAsia="Times New Roman" w:hAnsi="Consolas" w:cs="Consolas"/>
          <w:color w:val="24292E"/>
          <w:lang w:eastAsia="en-US"/>
        </w:rPr>
        <w:t>angular-cli-</w:t>
      </w:r>
      <w:proofErr w:type="spellStart"/>
      <w:r w:rsidRPr="00322D9E">
        <w:rPr>
          <w:rFonts w:ascii="Consolas" w:eastAsia="Times New Roman" w:hAnsi="Consolas" w:cs="Consolas"/>
          <w:color w:val="24292E"/>
          <w:lang w:eastAsia="en-US"/>
        </w:rPr>
        <w:t>ghpages</w:t>
      </w:r>
      <w:proofErr w:type="spellEnd"/>
    </w:p>
    <w:p w:rsidR="00322D9E" w:rsidRPr="00322D9E" w:rsidRDefault="00322D9E" w:rsidP="00322D9E">
      <w:pPr>
        <w:pStyle w:val="ListParagraph"/>
        <w:numPr>
          <w:ilvl w:val="0"/>
          <w:numId w:val="9"/>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lang w:eastAsia="en-US"/>
        </w:rPr>
      </w:pPr>
      <w:r>
        <w:rPr>
          <w:rFonts w:ascii="Consolas" w:eastAsia="Times New Roman" w:hAnsi="Consolas" w:cs="Consolas"/>
          <w:color w:val="24292E"/>
          <w:lang w:eastAsia="en-US"/>
        </w:rPr>
        <w:t>Access the application using localhost:4200/</w:t>
      </w:r>
    </w:p>
    <w:p w:rsidR="004D7B5C" w:rsidRDefault="004D7B5C" w:rsidP="004D7B5C">
      <w:pPr>
        <w:rPr>
          <w:b/>
        </w:rPr>
      </w:pPr>
    </w:p>
    <w:p w:rsidR="00C50709" w:rsidRPr="004D7B5C" w:rsidRDefault="004D7B5C" w:rsidP="00C50709">
      <w:pPr>
        <w:rPr>
          <w:b/>
        </w:rPr>
      </w:pPr>
      <w:r>
        <w:rPr>
          <w:b/>
        </w:rPr>
        <w:t xml:space="preserve">               </w:t>
      </w:r>
    </w:p>
    <w:p w:rsidR="00BD466E" w:rsidRDefault="00BD466E">
      <w:pPr>
        <w:pStyle w:val="Heading1"/>
      </w:pPr>
    </w:p>
    <w:p w:rsidR="00BD466E" w:rsidRDefault="00BD466E"/>
    <w:p w:rsidR="00BD466E" w:rsidRDefault="00C50709">
      <w:pPr>
        <w:pStyle w:val="Heading1"/>
      </w:pPr>
      <w:r>
        <w:t>Some snaps of the application running</w:t>
      </w:r>
    </w:p>
    <w:p w:rsidR="00C50709" w:rsidRDefault="00C50709">
      <w:r>
        <w:t>DB Migration/Setup: &amp; Server starting:</w:t>
      </w:r>
    </w:p>
    <w:p w:rsidR="00C50709" w:rsidRDefault="00C50709">
      <w:r>
        <w:rPr>
          <w:noProof/>
          <w:lang w:eastAsia="en-US"/>
        </w:rPr>
        <w:drawing>
          <wp:inline distT="0" distB="0" distL="0" distR="0" wp14:anchorId="53B4AB81" wp14:editId="313236B4">
            <wp:extent cx="5715000" cy="117094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15000" cy="1170940"/>
                    </a:xfrm>
                    <a:prstGeom prst="rect">
                      <a:avLst/>
                    </a:prstGeom>
                  </pic:spPr>
                </pic:pic>
              </a:graphicData>
            </a:graphic>
          </wp:inline>
        </w:drawing>
      </w:r>
    </w:p>
    <w:p w:rsidR="00C50709" w:rsidRDefault="00C50709">
      <w:r>
        <w:rPr>
          <w:noProof/>
          <w:lang w:eastAsia="en-US"/>
        </w:rPr>
        <w:drawing>
          <wp:inline distT="0" distB="0" distL="0" distR="0" wp14:anchorId="269ED114" wp14:editId="2385ED89">
            <wp:extent cx="5715000" cy="183578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15000" cy="1835785"/>
                    </a:xfrm>
                    <a:prstGeom prst="rect">
                      <a:avLst/>
                    </a:prstGeom>
                  </pic:spPr>
                </pic:pic>
              </a:graphicData>
            </a:graphic>
          </wp:inline>
        </w:drawing>
      </w:r>
    </w:p>
    <w:p w:rsidR="005B2424" w:rsidRDefault="005B2424">
      <w:r>
        <w:t xml:space="preserve">Backend </w:t>
      </w:r>
      <w:proofErr w:type="spellStart"/>
      <w:r>
        <w:t>microservice</w:t>
      </w:r>
      <w:proofErr w:type="spellEnd"/>
      <w:r>
        <w:t xml:space="preserve"> testing</w:t>
      </w:r>
    </w:p>
    <w:p w:rsidR="00BB6796" w:rsidRDefault="00BB6796">
      <w:pPr>
        <w:spacing w:before="320"/>
      </w:pPr>
      <w:r>
        <w:rPr>
          <w:noProof/>
          <w:lang w:eastAsia="en-US"/>
        </w:rPr>
        <w:drawing>
          <wp:inline distT="0" distB="0" distL="0" distR="0" wp14:anchorId="4ECE6716" wp14:editId="45C7E550">
            <wp:extent cx="5693504" cy="2427611"/>
            <wp:effectExtent l="0" t="0" r="254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15000" cy="2436776"/>
                    </a:xfrm>
                    <a:prstGeom prst="rect">
                      <a:avLst/>
                    </a:prstGeom>
                  </pic:spPr>
                </pic:pic>
              </a:graphicData>
            </a:graphic>
          </wp:inline>
        </w:drawing>
      </w:r>
    </w:p>
    <w:p w:rsidR="00871A75" w:rsidRDefault="00871A75" w:rsidP="00871A75">
      <w:pPr>
        <w:pStyle w:val="Heading1"/>
      </w:pPr>
      <w:r>
        <w:lastRenderedPageBreak/>
        <w:t xml:space="preserve">Health Checks /Metrics results </w:t>
      </w:r>
    </w:p>
    <w:p w:rsidR="00871A75" w:rsidRDefault="00871A75" w:rsidP="00871A75">
      <w:proofErr w:type="gramStart"/>
      <w:r>
        <w:t>Health check</w:t>
      </w:r>
      <w:proofErr w:type="gramEnd"/>
      <w:r>
        <w:t xml:space="preserve"> Admin URL:</w:t>
      </w:r>
    </w:p>
    <w:p w:rsidR="00871A75" w:rsidRPr="00871A75" w:rsidRDefault="00871A75" w:rsidP="00871A75">
      <w:r w:rsidRPr="005B2424">
        <w:t>http://localhost:8081/</w:t>
      </w:r>
    </w:p>
    <w:p w:rsidR="00871A75" w:rsidRDefault="00871A75">
      <w:pPr>
        <w:spacing w:before="320"/>
      </w:pPr>
      <w:r>
        <w:rPr>
          <w:noProof/>
          <w:lang w:eastAsia="en-US"/>
        </w:rPr>
        <w:drawing>
          <wp:inline distT="0" distB="0" distL="0" distR="0" wp14:anchorId="50F100A8" wp14:editId="48B31DF0">
            <wp:extent cx="4855221" cy="2362874"/>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857750" cy="2364105"/>
                    </a:xfrm>
                    <a:prstGeom prst="rect">
                      <a:avLst/>
                    </a:prstGeom>
                  </pic:spPr>
                </pic:pic>
              </a:graphicData>
            </a:graphic>
          </wp:inline>
        </w:drawing>
      </w:r>
    </w:p>
    <w:p w:rsidR="00871A75" w:rsidRDefault="00871A75">
      <w:pPr>
        <w:spacing w:before="320"/>
      </w:pPr>
      <w:r>
        <w:rPr>
          <w:noProof/>
          <w:lang w:eastAsia="en-US"/>
        </w:rPr>
        <w:drawing>
          <wp:inline distT="0" distB="0" distL="0" distR="0" wp14:anchorId="6EEA76EB" wp14:editId="33E0FFB2">
            <wp:extent cx="2727016" cy="2091051"/>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735720" cy="2097725"/>
                    </a:xfrm>
                    <a:prstGeom prst="rect">
                      <a:avLst/>
                    </a:prstGeom>
                  </pic:spPr>
                </pic:pic>
              </a:graphicData>
            </a:graphic>
          </wp:inline>
        </w:drawing>
      </w:r>
    </w:p>
    <w:p w:rsidR="00871A75" w:rsidRDefault="00871A75">
      <w:pPr>
        <w:spacing w:before="320"/>
      </w:pPr>
      <w:r>
        <w:rPr>
          <w:noProof/>
          <w:lang w:eastAsia="en-US"/>
        </w:rPr>
        <w:drawing>
          <wp:inline distT="0" distB="0" distL="0" distR="0" wp14:anchorId="4AB6134C" wp14:editId="460F2247">
            <wp:extent cx="5709600" cy="1521303"/>
            <wp:effectExtent l="0" t="0" r="571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15000" cy="1522742"/>
                    </a:xfrm>
                    <a:prstGeom prst="rect">
                      <a:avLst/>
                    </a:prstGeom>
                  </pic:spPr>
                </pic:pic>
              </a:graphicData>
            </a:graphic>
          </wp:inline>
        </w:drawing>
      </w:r>
    </w:p>
    <w:p w:rsidR="00871A75" w:rsidRDefault="00871A75">
      <w:pPr>
        <w:spacing w:before="320"/>
      </w:pPr>
    </w:p>
    <w:p w:rsidR="00BD466E" w:rsidRDefault="00C50709">
      <w:pPr>
        <w:pStyle w:val="Heading1"/>
      </w:pPr>
      <w:r>
        <w:t>Front end</w:t>
      </w:r>
      <w:r w:rsidR="00302A2D">
        <w:t xml:space="preserve"> (localhost</w:t>
      </w:r>
      <w:proofErr w:type="gramStart"/>
      <w:r w:rsidR="00302A2D">
        <w:t>:4200</w:t>
      </w:r>
      <w:proofErr w:type="gramEnd"/>
      <w:r w:rsidR="00302A2D">
        <w:t>/home)</w:t>
      </w:r>
    </w:p>
    <w:p w:rsidR="00C50709" w:rsidRDefault="00947984" w:rsidP="00C50709">
      <w:r>
        <w:t xml:space="preserve">Front page snaps </w:t>
      </w:r>
      <w:r w:rsidRPr="00947984">
        <w:rPr>
          <w:b/>
        </w:rPr>
        <w:t>Home page</w:t>
      </w:r>
    </w:p>
    <w:p w:rsidR="00947984" w:rsidRDefault="00947984" w:rsidP="00C50709"/>
    <w:p w:rsidR="00947984" w:rsidRDefault="00947984" w:rsidP="00C50709">
      <w:r w:rsidRPr="00947984">
        <w:rPr>
          <w:b/>
          <w:noProof/>
          <w:lang w:eastAsia="en-US"/>
        </w:rPr>
        <w:drawing>
          <wp:inline distT="0" distB="0" distL="0" distR="0" wp14:anchorId="36AD95DB" wp14:editId="3C5AD4CA">
            <wp:extent cx="5715000" cy="1897673"/>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715000" cy="1897673"/>
                    </a:xfrm>
                    <a:prstGeom prst="rect">
                      <a:avLst/>
                    </a:prstGeom>
                  </pic:spPr>
                </pic:pic>
              </a:graphicData>
            </a:graphic>
          </wp:inline>
        </w:drawing>
      </w:r>
    </w:p>
    <w:p w:rsidR="00947984" w:rsidRDefault="00947984" w:rsidP="00C50709">
      <w:pPr>
        <w:rPr>
          <w:b/>
        </w:rPr>
      </w:pPr>
      <w:r w:rsidRPr="00947984">
        <w:rPr>
          <w:b/>
        </w:rPr>
        <w:t>Admin Page:</w:t>
      </w:r>
    </w:p>
    <w:p w:rsidR="00947984" w:rsidRDefault="00947984" w:rsidP="00C50709">
      <w:pPr>
        <w:rPr>
          <w:b/>
        </w:rPr>
      </w:pPr>
      <w:r>
        <w:rPr>
          <w:noProof/>
          <w:lang w:eastAsia="en-US"/>
        </w:rPr>
        <w:drawing>
          <wp:inline distT="0" distB="0" distL="0" distR="0" wp14:anchorId="24D0714D" wp14:editId="3252133D">
            <wp:extent cx="5715000" cy="12803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715000" cy="1280380"/>
                    </a:xfrm>
                    <a:prstGeom prst="rect">
                      <a:avLst/>
                    </a:prstGeom>
                  </pic:spPr>
                </pic:pic>
              </a:graphicData>
            </a:graphic>
          </wp:inline>
        </w:drawing>
      </w:r>
    </w:p>
    <w:p w:rsidR="00947984" w:rsidRDefault="00947984" w:rsidP="00C50709">
      <w:pPr>
        <w:rPr>
          <w:b/>
        </w:rPr>
      </w:pPr>
      <w:r>
        <w:rPr>
          <w:b/>
        </w:rPr>
        <w:t>Add some vehicles:</w:t>
      </w:r>
    </w:p>
    <w:p w:rsidR="00947984" w:rsidRDefault="00947984" w:rsidP="00C50709">
      <w:pPr>
        <w:rPr>
          <w:b/>
        </w:rPr>
      </w:pPr>
      <w:r>
        <w:rPr>
          <w:noProof/>
          <w:lang w:eastAsia="en-US"/>
        </w:rPr>
        <w:drawing>
          <wp:inline distT="0" distB="0" distL="0" distR="0" wp14:anchorId="51DCB58F" wp14:editId="52FC7D8F">
            <wp:extent cx="5715000" cy="12272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715000" cy="1227260"/>
                    </a:xfrm>
                    <a:prstGeom prst="rect">
                      <a:avLst/>
                    </a:prstGeom>
                  </pic:spPr>
                </pic:pic>
              </a:graphicData>
            </a:graphic>
          </wp:inline>
        </w:drawing>
      </w:r>
    </w:p>
    <w:p w:rsidR="00947984" w:rsidRDefault="00947984" w:rsidP="00C50709">
      <w:pPr>
        <w:rPr>
          <w:b/>
        </w:rPr>
      </w:pPr>
    </w:p>
    <w:p w:rsidR="00947984" w:rsidRDefault="00947984" w:rsidP="00C50709">
      <w:pPr>
        <w:rPr>
          <w:b/>
        </w:rPr>
      </w:pPr>
      <w:r>
        <w:rPr>
          <w:b/>
        </w:rPr>
        <w:t>Click Status Page:</w:t>
      </w:r>
    </w:p>
    <w:p w:rsidR="00947984" w:rsidRDefault="00947984" w:rsidP="00C50709">
      <w:pPr>
        <w:rPr>
          <w:b/>
        </w:rPr>
      </w:pPr>
      <w:r>
        <w:rPr>
          <w:noProof/>
          <w:lang w:eastAsia="en-US"/>
        </w:rPr>
        <w:lastRenderedPageBreak/>
        <w:drawing>
          <wp:inline distT="0" distB="0" distL="0" distR="0" wp14:anchorId="337BFB26" wp14:editId="673FEABF">
            <wp:extent cx="5715000" cy="227134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715000" cy="2271346"/>
                    </a:xfrm>
                    <a:prstGeom prst="rect">
                      <a:avLst/>
                    </a:prstGeom>
                  </pic:spPr>
                </pic:pic>
              </a:graphicData>
            </a:graphic>
          </wp:inline>
        </w:drawing>
      </w:r>
    </w:p>
    <w:p w:rsidR="00947984" w:rsidRDefault="00947984" w:rsidP="00C50709">
      <w:pPr>
        <w:rPr>
          <w:b/>
        </w:rPr>
      </w:pPr>
      <w:r>
        <w:rPr>
          <w:b/>
        </w:rPr>
        <w:t>Filter by Status: “dc”</w:t>
      </w:r>
    </w:p>
    <w:p w:rsidR="00947984" w:rsidRDefault="00947984" w:rsidP="00C50709">
      <w:pPr>
        <w:rPr>
          <w:b/>
        </w:rPr>
      </w:pPr>
      <w:r>
        <w:rPr>
          <w:noProof/>
          <w:lang w:eastAsia="en-US"/>
        </w:rPr>
        <w:drawing>
          <wp:inline distT="0" distB="0" distL="0" distR="0" wp14:anchorId="583020C8" wp14:editId="794C0EED">
            <wp:extent cx="5715000" cy="147149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715000" cy="1471490"/>
                    </a:xfrm>
                    <a:prstGeom prst="rect">
                      <a:avLst/>
                    </a:prstGeom>
                  </pic:spPr>
                </pic:pic>
              </a:graphicData>
            </a:graphic>
          </wp:inline>
        </w:drawing>
      </w:r>
    </w:p>
    <w:p w:rsidR="00947984" w:rsidRDefault="00947984" w:rsidP="00C50709">
      <w:pPr>
        <w:rPr>
          <w:b/>
        </w:rPr>
      </w:pPr>
      <w:r>
        <w:rPr>
          <w:b/>
        </w:rPr>
        <w:t>Filter by Owner Id:</w:t>
      </w:r>
    </w:p>
    <w:p w:rsidR="00947984" w:rsidRDefault="00947984" w:rsidP="00C50709">
      <w:pPr>
        <w:rPr>
          <w:b/>
        </w:rPr>
      </w:pPr>
      <w:r>
        <w:rPr>
          <w:noProof/>
          <w:lang w:eastAsia="en-US"/>
        </w:rPr>
        <w:drawing>
          <wp:inline distT="0" distB="0" distL="0" distR="0" wp14:anchorId="65D5EA02" wp14:editId="0A2782BB">
            <wp:extent cx="5715000" cy="1500188"/>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715000" cy="1500188"/>
                    </a:xfrm>
                    <a:prstGeom prst="rect">
                      <a:avLst/>
                    </a:prstGeom>
                  </pic:spPr>
                </pic:pic>
              </a:graphicData>
            </a:graphic>
          </wp:inline>
        </w:drawing>
      </w:r>
    </w:p>
    <w:p w:rsidR="00302A2D" w:rsidRDefault="00302A2D" w:rsidP="00C50709">
      <w:pPr>
        <w:rPr>
          <w:b/>
        </w:rPr>
      </w:pPr>
    </w:p>
    <w:p w:rsidR="00302A2D" w:rsidRDefault="00302A2D" w:rsidP="00C50709">
      <w:pPr>
        <w:rPr>
          <w:b/>
        </w:rPr>
      </w:pPr>
      <w:r>
        <w:rPr>
          <w:b/>
        </w:rPr>
        <w:t xml:space="preserve">Go </w:t>
      </w:r>
      <w:proofErr w:type="gramStart"/>
      <w:r>
        <w:rPr>
          <w:b/>
        </w:rPr>
        <w:t>To</w:t>
      </w:r>
      <w:proofErr w:type="gramEnd"/>
      <w:r>
        <w:rPr>
          <w:b/>
        </w:rPr>
        <w:t xml:space="preserve"> Admin page and Enable Simulation of vehicles sending their status every minute:</w:t>
      </w:r>
    </w:p>
    <w:p w:rsidR="00302A2D" w:rsidRDefault="00302A2D" w:rsidP="00C50709">
      <w:pPr>
        <w:rPr>
          <w:b/>
        </w:rPr>
      </w:pPr>
      <w:r>
        <w:rPr>
          <w:noProof/>
          <w:lang w:eastAsia="en-US"/>
        </w:rPr>
        <w:lastRenderedPageBreak/>
        <w:drawing>
          <wp:inline distT="0" distB="0" distL="0" distR="0" wp14:anchorId="02F0E499" wp14:editId="3BBE59DD">
            <wp:extent cx="5715000" cy="127976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715000" cy="1279769"/>
                    </a:xfrm>
                    <a:prstGeom prst="rect">
                      <a:avLst/>
                    </a:prstGeom>
                  </pic:spPr>
                </pic:pic>
              </a:graphicData>
            </a:graphic>
          </wp:inline>
        </w:drawing>
      </w:r>
    </w:p>
    <w:p w:rsidR="00E777C7" w:rsidRDefault="00E777C7" w:rsidP="00C50709">
      <w:pPr>
        <w:rPr>
          <w:b/>
        </w:rPr>
      </w:pPr>
      <w:proofErr w:type="spellStart"/>
      <w:r>
        <w:rPr>
          <w:b/>
        </w:rPr>
        <w:t>Cobe</w:t>
      </w:r>
      <w:proofErr w:type="spellEnd"/>
      <w:r>
        <w:rPr>
          <w:b/>
        </w:rPr>
        <w:t xml:space="preserve"> back status page and leave the screen to track the status</w:t>
      </w:r>
    </w:p>
    <w:p w:rsidR="00E777C7" w:rsidRDefault="00E777C7" w:rsidP="00C50709">
      <w:pPr>
        <w:rPr>
          <w:b/>
        </w:rPr>
      </w:pPr>
      <w:r>
        <w:rPr>
          <w:noProof/>
          <w:lang w:eastAsia="en-US"/>
        </w:rPr>
        <w:drawing>
          <wp:inline distT="0" distB="0" distL="0" distR="0" wp14:anchorId="7CF0C5AD" wp14:editId="7DF1E85B">
            <wp:extent cx="5715000" cy="26511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715000" cy="2651125"/>
                    </a:xfrm>
                    <a:prstGeom prst="rect">
                      <a:avLst/>
                    </a:prstGeom>
                  </pic:spPr>
                </pic:pic>
              </a:graphicData>
            </a:graphic>
          </wp:inline>
        </w:drawing>
      </w:r>
    </w:p>
    <w:p w:rsidR="00E777C7" w:rsidRDefault="00E777C7" w:rsidP="00C50709">
      <w:pPr>
        <w:rPr>
          <w:b/>
        </w:rPr>
      </w:pPr>
      <w:r>
        <w:rPr>
          <w:b/>
        </w:rPr>
        <w:t>After 1 minute:</w:t>
      </w:r>
    </w:p>
    <w:p w:rsidR="00E777C7" w:rsidRDefault="00E777C7" w:rsidP="00C50709">
      <w:pPr>
        <w:rPr>
          <w:b/>
        </w:rPr>
      </w:pPr>
      <w:r>
        <w:rPr>
          <w:noProof/>
          <w:lang w:eastAsia="en-US"/>
        </w:rPr>
        <w:drawing>
          <wp:inline distT="0" distB="0" distL="0" distR="0" wp14:anchorId="053D9957" wp14:editId="010F40BB">
            <wp:extent cx="5715000" cy="2565034"/>
            <wp:effectExtent l="0" t="0" r="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715000" cy="2565034"/>
                    </a:xfrm>
                    <a:prstGeom prst="rect">
                      <a:avLst/>
                    </a:prstGeom>
                  </pic:spPr>
                </pic:pic>
              </a:graphicData>
            </a:graphic>
          </wp:inline>
        </w:drawing>
      </w:r>
    </w:p>
    <w:p w:rsidR="00302A2D" w:rsidRDefault="00871A75" w:rsidP="00C50709">
      <w:pPr>
        <w:rPr>
          <w:b/>
        </w:rPr>
      </w:pPr>
      <w:r>
        <w:rPr>
          <w:b/>
        </w:rPr>
        <w:lastRenderedPageBreak/>
        <w:t>Full screen functionality:</w:t>
      </w:r>
    </w:p>
    <w:p w:rsidR="00871A75" w:rsidRPr="00947984" w:rsidRDefault="00871A75" w:rsidP="00C50709">
      <w:pPr>
        <w:rPr>
          <w:b/>
        </w:rPr>
      </w:pPr>
      <w:bookmarkStart w:id="0" w:name="_GoBack"/>
      <w:r>
        <w:rPr>
          <w:noProof/>
          <w:lang w:eastAsia="en-US"/>
        </w:rPr>
        <w:drawing>
          <wp:inline distT="0" distB="0" distL="0" distR="0" wp14:anchorId="6494FBB9" wp14:editId="3AFFCB5C">
            <wp:extent cx="5712977" cy="2298138"/>
            <wp:effectExtent l="0" t="0" r="254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715000" cy="2298952"/>
                    </a:xfrm>
                    <a:prstGeom prst="rect">
                      <a:avLst/>
                    </a:prstGeom>
                  </pic:spPr>
                </pic:pic>
              </a:graphicData>
            </a:graphic>
          </wp:inline>
        </w:drawing>
      </w:r>
      <w:bookmarkEnd w:id="0"/>
    </w:p>
    <w:p w:rsidR="00947984" w:rsidRPr="00C50709" w:rsidRDefault="00947984" w:rsidP="00C50709"/>
    <w:p w:rsidR="00BD466E" w:rsidRDefault="0019354A">
      <w:pPr>
        <w:pStyle w:val="Heading1"/>
      </w:pPr>
      <w:r>
        <w:t>Assumptions</w:t>
      </w:r>
    </w:p>
    <w:p w:rsidR="00BD466E" w:rsidRDefault="00C50709">
      <w:r>
        <w:t xml:space="preserve">Vehicles are assumed to be </w:t>
      </w:r>
      <w:r w:rsidRPr="00C50709">
        <w:rPr>
          <w:b/>
        </w:rPr>
        <w:t>simulated</w:t>
      </w:r>
      <w:r>
        <w:t xml:space="preserve"> as request with current owner of vehicle &amp; current status triggered from the angular components communicating service in interval of every 1 minute and status component refresh the current vehicle status into the UI.</w:t>
      </w:r>
      <w:r w:rsidR="001B513E">
        <w:t xml:space="preserve"> This setting can be enabled and disabled from the UI Screen in Admin section.</w:t>
      </w:r>
    </w:p>
    <w:p w:rsidR="001B513E" w:rsidRDefault="001B513E"/>
    <w:p w:rsidR="00C50709" w:rsidRDefault="001B513E">
      <w:r>
        <w:t xml:space="preserve">As there are no vehicle registration feature been requested. Some Test vehicles are added to test the applications </w:t>
      </w:r>
      <w:proofErr w:type="gramStart"/>
      <w:r>
        <w:t>functionality ,</w:t>
      </w:r>
      <w:proofErr w:type="gramEnd"/>
      <w:r>
        <w:t xml:space="preserve"> there is a Admin section in the UI which can be used to control the same. Test can be added and deleted when needed. This is meant for only give an application working feeling not real vehicles are deleted when registered through </w:t>
      </w:r>
      <w:proofErr w:type="gramStart"/>
      <w:r>
        <w:t>API ,</w:t>
      </w:r>
      <w:proofErr w:type="gramEnd"/>
      <w:r>
        <w:t xml:space="preserve"> There are some steps mentioned in the home page as well how to use the status application.</w:t>
      </w:r>
    </w:p>
    <w:p w:rsidR="009544FE" w:rsidRPr="009544FE" w:rsidRDefault="009544FE" w:rsidP="009544FE"/>
    <w:p w:rsidR="00BD466E" w:rsidRDefault="009544FE" w:rsidP="009544FE">
      <w:pPr>
        <w:pStyle w:val="Closing"/>
        <w:keepNext/>
        <w:keepLines/>
      </w:pPr>
      <w:r>
        <w:t xml:space="preserve"> </w:t>
      </w:r>
    </w:p>
    <w:p w:rsidR="009544FE" w:rsidRDefault="009544FE" w:rsidP="009544FE">
      <w:pPr>
        <w:pStyle w:val="Closing"/>
        <w:keepNext/>
        <w:keepLines/>
      </w:pPr>
    </w:p>
    <w:sectPr w:rsidR="009544FE">
      <w:footerReference w:type="default" r:id="rId38"/>
      <w:pgSz w:w="12240" w:h="15840" w:code="1"/>
      <w:pgMar w:top="1080" w:right="1224" w:bottom="2160" w:left="2016"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3E9C" w:rsidRDefault="00DF3E9C">
      <w:pPr>
        <w:spacing w:after="0" w:line="240" w:lineRule="auto"/>
      </w:pPr>
      <w:r>
        <w:separator/>
      </w:r>
    </w:p>
  </w:endnote>
  <w:endnote w:type="continuationSeparator" w:id="0">
    <w:p w:rsidR="00DF3E9C" w:rsidRDefault="00DF3E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466E" w:rsidRDefault="0019354A">
    <w:pPr>
      <w:pStyle w:val="Footer"/>
    </w:pPr>
    <w:r>
      <w:rPr>
        <w:noProof/>
        <w:lang w:eastAsia="en-US"/>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bottomMargin">
                <wp:align>bottom</wp:align>
              </wp:positionV>
              <wp:extent cx="5943600" cy="594360"/>
              <wp:effectExtent l="0" t="0" r="0" b="0"/>
              <wp:wrapNone/>
              <wp:docPr id="7" name="Text Box 7" descr="Footer content"/>
              <wp:cNvGraphicFramePr/>
              <a:graphic xmlns:a="http://schemas.openxmlformats.org/drawingml/2006/main">
                <a:graphicData uri="http://schemas.microsoft.com/office/word/2010/wordprocessingShape">
                  <wps:wsp>
                    <wps:cNvSpPr txBox="1"/>
                    <wps:spPr>
                      <a:xfrm>
                        <a:off x="0" y="0"/>
                        <a:ext cx="5943600" cy="5943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top w:w="72" w:type="dxa"/>
                              <w:left w:w="14" w:type="dxa"/>
                              <w:right w:w="14" w:type="dxa"/>
                            </w:tblCellMar>
                            <w:tblLook w:val="04A0" w:firstRow="1" w:lastRow="0" w:firstColumn="1" w:lastColumn="0" w:noHBand="0" w:noVBand="1"/>
                            <w:tblDescription w:val="Footer info"/>
                          </w:tblPr>
                          <w:tblGrid>
                            <w:gridCol w:w="7868"/>
                            <w:gridCol w:w="1165"/>
                          </w:tblGrid>
                          <w:tr w:rsidR="00BD466E">
                            <w:tc>
                              <w:tcPr>
                                <w:tcW w:w="4355" w:type="pct"/>
                                <w:tcBorders>
                                  <w:top w:val="single" w:sz="2" w:space="0" w:color="F24F4F" w:themeColor="accent1"/>
                                </w:tcBorders>
                              </w:tcPr>
                              <w:p w:rsidR="00BD466E" w:rsidRDefault="00CE74E8">
                                <w:pPr>
                                  <w:pStyle w:val="Footer"/>
                                </w:pPr>
                                <w:r>
                                  <w:t xml:space="preserve">Analysis document for problem </w:t>
                                </w:r>
                                <w:proofErr w:type="spellStart"/>
                                <w:r w:rsidR="00A0042F">
                                  <w:t>solutioning</w:t>
                                </w:r>
                                <w:proofErr w:type="spellEnd"/>
                                <w:r w:rsidR="0019354A">
                                  <w:t xml:space="preserve"> </w:t>
                                </w:r>
                                <w:r w:rsidR="0019354A">
                                  <w:sym w:font="Wingdings" w:char="F0A0"/>
                                </w:r>
                                <w:r w:rsidR="0019354A">
                                  <w:t xml:space="preserve"> </w:t>
                                </w:r>
                                <w:sdt>
                                  <w:sdtPr>
                                    <w:alias w:val="SOW Date"/>
                                    <w:tag w:val=""/>
                                    <w:id w:val="-1882771180"/>
                                    <w:placeholder>
                                      <w:docPart w:val="A0790EA6FB4D4594A9D034F0AF17C010"/>
                                    </w:placeholder>
                                    <w:dataBinding w:prefixMappings="xmlns:ns0='http://schemas.microsoft.com/office/2006/coverPageProps' " w:xpath="/ns0:CoverPageProperties[1]/ns0:PublishDate[1]" w:storeItemID="{55AF091B-3C7A-41E3-B477-F2FDAA23CFDA}"/>
                                    <w:date w:fullDate="2018-05-03T00:00:00Z">
                                      <w:dateFormat w:val="MMMM d, yyyy"/>
                                      <w:lid w:val="en-US"/>
                                      <w:storeMappedDataAs w:val="dateTime"/>
                                      <w:calendar w:val="gregorian"/>
                                    </w:date>
                                  </w:sdtPr>
                                  <w:sdtEndPr/>
                                  <w:sdtContent>
                                    <w:r w:rsidR="004318D1">
                                      <w:t>May 3, 2018</w:t>
                                    </w:r>
                                  </w:sdtContent>
                                </w:sdt>
                              </w:p>
                            </w:tc>
                            <w:tc>
                              <w:tcPr>
                                <w:tcW w:w="645" w:type="pct"/>
                                <w:tcBorders>
                                  <w:top w:val="single" w:sz="2" w:space="0" w:color="F24F4F" w:themeColor="accent1"/>
                                </w:tcBorders>
                              </w:tcPr>
                              <w:p w:rsidR="00BD466E" w:rsidRDefault="0019354A">
                                <w:pPr>
                                  <w:pStyle w:val="Footer"/>
                                  <w:jc w:val="right"/>
                                </w:pPr>
                                <w:r>
                                  <w:fldChar w:fldCharType="begin"/>
                                </w:r>
                                <w:r>
                                  <w:instrText xml:space="preserve"> PAGE   \* MERGEFORMAT </w:instrText>
                                </w:r>
                                <w:r>
                                  <w:fldChar w:fldCharType="separate"/>
                                </w:r>
                                <w:r w:rsidR="005E411D">
                                  <w:rPr>
                                    <w:noProof/>
                                  </w:rPr>
                                  <w:t>10</w:t>
                                </w:r>
                                <w:r>
                                  <w:rPr>
                                    <w:noProof/>
                                  </w:rPr>
                                  <w:fldChar w:fldCharType="end"/>
                                </w:r>
                              </w:p>
                            </w:tc>
                          </w:tr>
                        </w:tbl>
                        <w:p w:rsidR="00BD466E" w:rsidRDefault="00BD466E">
                          <w:pPr>
                            <w:pStyle w:val="Footer"/>
                          </w:pPr>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 o:spid="_x0000_s1027" type="#_x0000_t202" alt="Footer content" style="position:absolute;margin-left:0;margin-top:0;width:468pt;height:46.8pt;z-index:251659264;visibility:visible;mso-wrap-style:square;mso-width-percent:1000;mso-height-percent:0;mso-wrap-distance-left:9pt;mso-wrap-distance-top:0;mso-wrap-distance-right:9pt;mso-wrap-distance-bottom:0;mso-position-horizontal:left;mso-position-horizontal-relative:margin;mso-position-vertical:bottom;mso-position-vertical-relative:bottom-margin-area;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" filled="f" stroked="f" strokeweight=".5pt">
              <v:textbox inset="0,,0">
                <w:txbxContent>
                  <w:tbl>
                    <w:tblPr>
                      <w:tblW w:w="5000" w:type="pct"/>
                      <w:tblCellMar>
                        <w:top w:w="72" w:type="dxa"/>
                        <w:left w:w="14" w:type="dxa"/>
                        <w:right w:w="14" w:type="dxa"/>
                      </w:tblCellMar>
                      <w:tblLook w:val="04A0" w:firstRow="1" w:lastRow="0" w:firstColumn="1" w:lastColumn="0" w:noHBand="0" w:noVBand="1"/>
                      <w:tblDescription w:val="Footer info"/>
                    </w:tblPr>
                    <w:tblGrid>
                      <w:gridCol w:w="7868"/>
                      <w:gridCol w:w="1165"/>
                    </w:tblGrid>
                    <w:tr w:rsidR="00BD466E">
                      <w:tc>
                        <w:tcPr>
                          <w:tcW w:w="4355" w:type="pct"/>
                          <w:tcBorders>
                            <w:top w:val="single" w:sz="2" w:space="0" w:color="F24F4F" w:themeColor="accent1"/>
                          </w:tcBorders>
                        </w:tcPr>
                        <w:p w:rsidR="00BD466E" w:rsidRDefault="00CE74E8">
                          <w:pPr>
                            <w:pStyle w:val="Footer"/>
                          </w:pPr>
                          <w:r>
                            <w:t xml:space="preserve">Analysis document for problem </w:t>
                          </w:r>
                          <w:proofErr w:type="spellStart"/>
                          <w:r w:rsidR="00A0042F">
                            <w:t>solutioning</w:t>
                          </w:r>
                          <w:proofErr w:type="spellEnd"/>
                          <w:r w:rsidR="0019354A">
                            <w:t xml:space="preserve"> </w:t>
                          </w:r>
                          <w:r w:rsidR="0019354A">
                            <w:sym w:font="Wingdings" w:char="F0A0"/>
                          </w:r>
                          <w:r w:rsidR="0019354A">
                            <w:t xml:space="preserve"> </w:t>
                          </w:r>
                          <w:sdt>
                            <w:sdtPr>
                              <w:alias w:val="SOW Date"/>
                              <w:tag w:val=""/>
                              <w:id w:val="-1882771180"/>
                              <w:placeholder>
                                <w:docPart w:val="A0790EA6FB4D4594A9D034F0AF17C010"/>
                              </w:placeholder>
                              <w:dataBinding w:prefixMappings="xmlns:ns0='http://schemas.microsoft.com/office/2006/coverPageProps' " w:xpath="/ns0:CoverPageProperties[1]/ns0:PublishDate[1]" w:storeItemID="{55AF091B-3C7A-41E3-B477-F2FDAA23CFDA}"/>
                              <w:date w:fullDate="2018-05-03T00:00:00Z">
                                <w:dateFormat w:val="MMMM d, yyyy"/>
                                <w:lid w:val="en-US"/>
                                <w:storeMappedDataAs w:val="dateTime"/>
                                <w:calendar w:val="gregorian"/>
                              </w:date>
                            </w:sdtPr>
                            <w:sdtEndPr/>
                            <w:sdtContent>
                              <w:r w:rsidR="004318D1">
                                <w:t>May 3, 2018</w:t>
                              </w:r>
                            </w:sdtContent>
                          </w:sdt>
                        </w:p>
                      </w:tc>
                      <w:tc>
                        <w:tcPr>
                          <w:tcW w:w="645" w:type="pct"/>
                          <w:tcBorders>
                            <w:top w:val="single" w:sz="2" w:space="0" w:color="F24F4F" w:themeColor="accent1"/>
                          </w:tcBorders>
                        </w:tcPr>
                        <w:p w:rsidR="00BD466E" w:rsidRDefault="0019354A">
                          <w:pPr>
                            <w:pStyle w:val="Footer"/>
                            <w:jc w:val="right"/>
                          </w:pPr>
                          <w:r>
                            <w:fldChar w:fldCharType="begin"/>
                          </w:r>
                          <w:r>
                            <w:instrText xml:space="preserve"> PAGE   \* MERGEFORMAT </w:instrText>
                          </w:r>
                          <w:r>
                            <w:fldChar w:fldCharType="separate"/>
                          </w:r>
                          <w:r w:rsidR="005E411D">
                            <w:rPr>
                              <w:noProof/>
                            </w:rPr>
                            <w:t>10</w:t>
                          </w:r>
                          <w:r>
                            <w:rPr>
                              <w:noProof/>
                            </w:rPr>
                            <w:fldChar w:fldCharType="end"/>
                          </w:r>
                        </w:p>
                      </w:tc>
                    </w:tr>
                  </w:tbl>
                  <w:p w:rsidR="00BD466E" w:rsidRDefault="00BD466E">
                    <w:pPr>
                      <w:pStyle w:val="Footer"/>
                    </w:pPr>
                  </w:p>
                </w:txbxContent>
              </v:textbox>
              <w10:wrap anchorx="margin" anchory="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3E9C" w:rsidRDefault="00DF3E9C">
      <w:pPr>
        <w:spacing w:after="0" w:line="240" w:lineRule="auto"/>
      </w:pPr>
      <w:r>
        <w:separator/>
      </w:r>
    </w:p>
  </w:footnote>
  <w:footnote w:type="continuationSeparator" w:id="0">
    <w:p w:rsidR="00DF3E9C" w:rsidRDefault="00DF3E9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6BEA61EC"/>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6B4039"/>
    <w:multiLevelType w:val="hybridMultilevel"/>
    <w:tmpl w:val="22FC7E8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D3C5A8D"/>
    <w:multiLevelType w:val="hybridMultilevel"/>
    <w:tmpl w:val="E0A847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6B09AF"/>
    <w:multiLevelType w:val="hybridMultilevel"/>
    <w:tmpl w:val="A8A0AB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EFF6E96"/>
    <w:multiLevelType w:val="hybridMultilevel"/>
    <w:tmpl w:val="586EE4E0"/>
    <w:lvl w:ilvl="0" w:tplc="14BE23D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4AE56C24"/>
    <w:multiLevelType w:val="hybridMultilevel"/>
    <w:tmpl w:val="C8B68AA6"/>
    <w:lvl w:ilvl="0" w:tplc="7FFA4152">
      <w:start w:val="1"/>
      <w:numFmt w:val="upperRoman"/>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2D61578"/>
    <w:multiLevelType w:val="hybridMultilevel"/>
    <w:tmpl w:val="9B5EE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5"/>
  </w:num>
  <w:num w:numId="4">
    <w:abstractNumId w:val="0"/>
  </w:num>
  <w:num w:numId="5">
    <w:abstractNumId w:val="8"/>
  </w:num>
  <w:num w:numId="6">
    <w:abstractNumId w:val="2"/>
  </w:num>
  <w:num w:numId="7">
    <w:abstractNumId w:val="4"/>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8"/>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18D1"/>
    <w:rsid w:val="00041AFD"/>
    <w:rsid w:val="0019354A"/>
    <w:rsid w:val="001B513E"/>
    <w:rsid w:val="001C4EB8"/>
    <w:rsid w:val="00302A2D"/>
    <w:rsid w:val="00302BCD"/>
    <w:rsid w:val="00322D9E"/>
    <w:rsid w:val="003D6FEE"/>
    <w:rsid w:val="004318D1"/>
    <w:rsid w:val="004610BF"/>
    <w:rsid w:val="004D7B5C"/>
    <w:rsid w:val="005B2424"/>
    <w:rsid w:val="005D0E98"/>
    <w:rsid w:val="005E411D"/>
    <w:rsid w:val="007005CB"/>
    <w:rsid w:val="00776247"/>
    <w:rsid w:val="00814E52"/>
    <w:rsid w:val="00863E4B"/>
    <w:rsid w:val="00871A75"/>
    <w:rsid w:val="00892B39"/>
    <w:rsid w:val="008E38C4"/>
    <w:rsid w:val="00947984"/>
    <w:rsid w:val="00953CB3"/>
    <w:rsid w:val="009544FE"/>
    <w:rsid w:val="009666C2"/>
    <w:rsid w:val="00A0042F"/>
    <w:rsid w:val="00B45A2D"/>
    <w:rsid w:val="00BB6796"/>
    <w:rsid w:val="00BD466E"/>
    <w:rsid w:val="00C50709"/>
    <w:rsid w:val="00CE74E8"/>
    <w:rsid w:val="00DA5C19"/>
    <w:rsid w:val="00DF3E9C"/>
    <w:rsid w:val="00E777C7"/>
    <w:rsid w:val="00F62B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qFormat="1"/>
    <w:lsdException w:name="caption" w:uiPriority="35" w:qFormat="1"/>
    <w:lsdException w:name="List Bullet" w:qFormat="1"/>
    <w:lsdException w:name="Title" w:semiHidden="0" w:uiPriority="2" w:unhideWhenUsed="0" w:qFormat="1"/>
    <w:lsdException w:name="Closing" w:qFormat="1"/>
    <w:lsdException w:name="Default Paragraph Font" w:uiPriority="1"/>
    <w:lsdException w:name="Subtitle" w:semiHidden="0" w:uiPriority="11" w:unhideWhenUsed="0" w:qFormat="1"/>
    <w:lsdException w:name="Strong" w:uiPriority="22" w:qFormat="1"/>
    <w:lsdException w:name="Emphasis" w:uiPriority="2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8" w:space="0" w:color="FCDBDB" w:themeColor="accent1" w:themeTint="33"/>
      </w:pBdr>
      <w:spacing w:before="320" w:after="200" w:line="240" w:lineRule="auto"/>
      <w:outlineLvl w:val="0"/>
    </w:pPr>
    <w:rPr>
      <w:rFonts w:asciiTheme="majorHAnsi" w:eastAsiaTheme="majorEastAsia" w:hAnsiTheme="majorHAnsi" w:cstheme="majorBidi"/>
      <w:color w:val="F24F4F" w:themeColor="accent1"/>
      <w:sz w:val="36"/>
      <w:szCs w:val="36"/>
    </w:rPr>
  </w:style>
  <w:style w:type="paragraph" w:styleId="Heading2">
    <w:name w:val="heading 2"/>
    <w:basedOn w:val="Normal"/>
    <w:next w:val="Normal"/>
    <w:link w:val="Heading2Char"/>
    <w:uiPriority w:val="9"/>
    <w:unhideWhenUsed/>
    <w:qFormat/>
    <w:pPr>
      <w:keepNext/>
      <w:keepLines/>
      <w:spacing w:before="120" w:after="120" w:line="240" w:lineRule="auto"/>
      <w:outlineLvl w:val="1"/>
    </w:pPr>
    <w:rPr>
      <w:b/>
      <w:bCs/>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b/>
      <w:bCs/>
      <w:i/>
      <w:iCs/>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semiHidden/>
    <w:unhideWhenUsed/>
    <w:pPr>
      <w:spacing w:before="600"/>
    </w:pPr>
  </w:style>
  <w:style w:type="character" w:styleId="PlaceholderText">
    <w:name w:val="Placeholder Text"/>
    <w:basedOn w:val="DefaultParagraphFont"/>
    <w:uiPriority w:val="99"/>
    <w:semiHidden/>
    <w:rPr>
      <w:color w:val="F24F4F" w:themeColor="accent1"/>
    </w:rPr>
  </w:style>
  <w:style w:type="paragraph" w:styleId="Title">
    <w:name w:val="Title"/>
    <w:basedOn w:val="Normal"/>
    <w:next w:val="Normal"/>
    <w:link w:val="TitleChar"/>
    <w:uiPriority w:val="2"/>
    <w:qFormat/>
    <w:pPr>
      <w:spacing w:after="0" w:line="240" w:lineRule="auto"/>
      <w:jc w:val="right"/>
    </w:pPr>
    <w:rPr>
      <w:rFonts w:asciiTheme="majorHAnsi" w:eastAsiaTheme="majorEastAsia" w:hAnsiTheme="majorHAnsi" w:cstheme="majorBidi"/>
      <w:kern w:val="28"/>
      <w:sz w:val="62"/>
      <w:szCs w:val="62"/>
    </w:rPr>
  </w:style>
  <w:style w:type="character" w:customStyle="1" w:styleId="TitleChar">
    <w:name w:val="Title Char"/>
    <w:basedOn w:val="DefaultParagraphFont"/>
    <w:link w:val="Title"/>
    <w:uiPriority w:val="2"/>
    <w:rPr>
      <w:rFonts w:asciiTheme="majorHAnsi" w:eastAsiaTheme="majorEastAsia" w:hAnsiTheme="majorHAnsi" w:cstheme="majorBidi"/>
      <w:kern w:val="28"/>
      <w:sz w:val="62"/>
      <w:szCs w:val="62"/>
    </w:rPr>
  </w:style>
  <w:style w:type="paragraph" w:styleId="Subtitle">
    <w:name w:val="Subtitle"/>
    <w:basedOn w:val="Normal"/>
    <w:next w:val="Normal"/>
    <w:link w:val="SubtitleChar"/>
    <w:uiPriority w:val="3"/>
    <w:qFormat/>
    <w:pPr>
      <w:numPr>
        <w:ilvl w:val="1"/>
      </w:numPr>
      <w:spacing w:before="320" w:line="240" w:lineRule="auto"/>
    </w:pPr>
    <w:rPr>
      <w:b/>
      <w:bCs/>
      <w:sz w:val="28"/>
      <w:szCs w:val="28"/>
    </w:rPr>
  </w:style>
  <w:style w:type="character" w:customStyle="1" w:styleId="SubtitleChar">
    <w:name w:val="Subtitle Char"/>
    <w:basedOn w:val="DefaultParagraphFont"/>
    <w:link w:val="Subtitle"/>
    <w:uiPriority w:val="3"/>
    <w:rPr>
      <w:b/>
      <w:bCs/>
      <w:sz w:val="28"/>
      <w:szCs w:val="28"/>
    </w:rPr>
  </w:style>
  <w:style w:type="paragraph" w:styleId="NoSpacing">
    <w:name w:val="No Spacing"/>
    <w:uiPriority w:val="1"/>
    <w:qFormat/>
    <w:pPr>
      <w:spacing w:before="60" w:after="0" w:line="240" w:lineRule="auto"/>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Pr>
      <w:rFonts w:asciiTheme="majorHAnsi" w:eastAsiaTheme="majorEastAsia" w:hAnsiTheme="majorHAnsi" w:cstheme="majorBidi"/>
      <w:color w:val="F24F4F" w:themeColor="accent1"/>
      <w:sz w:val="36"/>
      <w:szCs w:val="36"/>
    </w:rPr>
  </w:style>
  <w:style w:type="character" w:customStyle="1" w:styleId="Heading2Char">
    <w:name w:val="Heading 2 Char"/>
    <w:basedOn w:val="DefaultParagraphFont"/>
    <w:link w:val="Heading2"/>
    <w:uiPriority w:val="9"/>
    <w:rPr>
      <w:b/>
      <w:bCs/>
      <w:sz w:val="26"/>
      <w:szCs w:val="26"/>
    </w:rPr>
  </w:style>
  <w:style w:type="character" w:customStyle="1" w:styleId="Heading3Char">
    <w:name w:val="Heading 3 Char"/>
    <w:basedOn w:val="DefaultParagraphFont"/>
    <w:link w:val="Heading3"/>
    <w:uiPriority w:val="9"/>
    <w:rPr>
      <w:b/>
      <w:bCs/>
      <w:i/>
      <w:iCs/>
      <w:sz w:val="24"/>
      <w:szCs w:val="24"/>
    </w:rPr>
  </w:style>
  <w:style w:type="paragraph" w:styleId="Header">
    <w:name w:val="header"/>
    <w:basedOn w:val="Normal"/>
    <w:link w:val="HeaderChar"/>
    <w:uiPriority w:val="99"/>
    <w:unhideWhenUsed/>
    <w:pPr>
      <w:tabs>
        <w:tab w:val="center" w:pos="4680"/>
        <w:tab w:val="right" w:pos="9360"/>
      </w:tabs>
      <w:spacing w:after="0" w:line="240" w:lineRule="auto"/>
    </w:pPr>
  </w:style>
  <w:style w:type="table" w:customStyle="1" w:styleId="TipTable">
    <w:name w:val="Tip Table"/>
    <w:basedOn w:val="Table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Normal"/>
    <w:uiPriority w:val="99"/>
    <w:semiHidden/>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semiHidden/>
    <w:qFormat/>
    <w:pPr>
      <w:spacing w:before="160" w:after="160" w:line="240" w:lineRule="auto"/>
      <w:jc w:val="center"/>
    </w:p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DF1010" w:themeColor="accent1" w:themeShade="BF"/>
    </w:rPr>
  </w:style>
  <w:style w:type="table" w:customStyle="1" w:styleId="SOWTable">
    <w:name w:val="SOW Table"/>
    <w:basedOn w:val="TableNormal"/>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39"/>
    <w:semiHidden/>
    <w:unhideWhenUsed/>
    <w:pPr>
      <w:spacing w:after="100"/>
      <w:ind w:left="720" w:right="3240"/>
    </w:pPr>
  </w:style>
  <w:style w:type="paragraph" w:styleId="TOC4">
    <w:name w:val="toc 4"/>
    <w:basedOn w:val="Normal"/>
    <w:next w:val="Normal"/>
    <w:autoRedefine/>
    <w:uiPriority w:val="39"/>
    <w:semiHidden/>
    <w:unhideWhenUsed/>
    <w:pPr>
      <w:spacing w:after="100"/>
      <w:ind w:left="720" w:right="3240"/>
    </w:pPr>
  </w:style>
  <w:style w:type="table" w:customStyle="1" w:styleId="LayoutTable">
    <w:name w:val="Layout Table"/>
    <w:basedOn w:val="TableNormal"/>
    <w:uiPriority w:val="99"/>
    <w:pPr>
      <w:spacing w:before="60" w:after="0" w:line="240" w:lineRule="auto"/>
      <w:ind w:left="144" w:right="144"/>
    </w:pPr>
    <w:tblPr>
      <w:tblCellMar>
        <w:left w:w="0" w:type="dxa"/>
        <w:right w:w="0" w:type="dxa"/>
      </w:tblCellMar>
    </w:tblPr>
  </w:style>
  <w:style w:type="paragraph" w:customStyle="1" w:styleId="FormHeading">
    <w:name w:val="Form Heading"/>
    <w:basedOn w:val="Normal"/>
    <w:next w:val="Normal"/>
    <w:uiPriority w:val="2"/>
    <w:qFormat/>
    <w:pPr>
      <w:spacing w:before="80" w:after="60" w:line="240" w:lineRule="auto"/>
    </w:pPr>
    <w:rPr>
      <w:rFonts w:asciiTheme="majorHAnsi" w:eastAsiaTheme="majorEastAsia" w:hAnsiTheme="majorHAnsi" w:cstheme="majorBidi"/>
      <w:color w:val="F24F4F" w:themeColor="accent1"/>
    </w:rPr>
  </w:style>
  <w:style w:type="paragraph" w:customStyle="1" w:styleId="Name">
    <w:name w:val="Name"/>
    <w:basedOn w:val="Normal"/>
    <w:uiPriority w:val="2"/>
    <w:qFormat/>
    <w:pPr>
      <w:spacing w:before="60" w:after="60" w:line="240" w:lineRule="auto"/>
    </w:pPr>
    <w:rPr>
      <w:rFonts w:asciiTheme="majorHAnsi" w:eastAsiaTheme="majorEastAsia" w:hAnsiTheme="majorHAnsi" w:cstheme="majorBidi"/>
      <w:color w:val="F24F4F" w:themeColor="accent1"/>
      <w:sz w:val="36"/>
      <w:szCs w:val="36"/>
    </w:rPr>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character" w:styleId="Strong">
    <w:name w:val="Strong"/>
    <w:basedOn w:val="DefaultParagraphFont"/>
    <w:uiPriority w:val="10"/>
    <w:unhideWhenUsed/>
    <w:qFormat/>
    <w:rPr>
      <w:b/>
      <w:bCs/>
    </w:rPr>
  </w:style>
  <w:style w:type="paragraph" w:styleId="Closing">
    <w:name w:val="Closing"/>
    <w:basedOn w:val="Normal"/>
    <w:link w:val="ClosingChar"/>
    <w:uiPriority w:val="11"/>
    <w:unhideWhenUsed/>
    <w:qFormat/>
    <w:pPr>
      <w:spacing w:before="720" w:after="0" w:line="240" w:lineRule="auto"/>
    </w:pPr>
  </w:style>
  <w:style w:type="character" w:customStyle="1" w:styleId="ClosingChar">
    <w:name w:val="Closing Char"/>
    <w:basedOn w:val="DefaultParagraphFont"/>
    <w:link w:val="Closing"/>
    <w:uiPriority w:val="11"/>
  </w:style>
  <w:style w:type="table" w:customStyle="1" w:styleId="SignatureTable">
    <w:name w:val="Signature Table"/>
    <w:basedOn w:val="TableNormal"/>
    <w:uiPriority w:val="99"/>
    <w:pPr>
      <w:spacing w:after="0" w:line="240" w:lineRule="auto"/>
    </w:pPr>
    <w:tblPr/>
  </w:style>
  <w:style w:type="paragraph" w:styleId="ListBullet">
    <w:name w:val="List Bullet"/>
    <w:basedOn w:val="Normal"/>
    <w:uiPriority w:val="4"/>
    <w:unhideWhenUsed/>
    <w:qFormat/>
    <w:pPr>
      <w:numPr>
        <w:numId w:val="4"/>
      </w:numPr>
      <w:contextualSpacing/>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i/>
      <w:iCs/>
      <w:sz w:val="18"/>
      <w:szCs w:val="18"/>
    </w:rPr>
  </w:style>
  <w:style w:type="character" w:customStyle="1" w:styleId="FooterChar">
    <w:name w:val="Footer Char"/>
    <w:basedOn w:val="DefaultParagraphFont"/>
    <w:link w:val="Footer"/>
    <w:uiPriority w:val="99"/>
    <w:rPr>
      <w:i/>
      <w:iCs/>
      <w:sz w:val="18"/>
      <w:szCs w:val="18"/>
    </w:rPr>
  </w:style>
  <w:style w:type="paragraph" w:styleId="ListParagraph">
    <w:name w:val="List Paragraph"/>
    <w:basedOn w:val="Normal"/>
    <w:uiPriority w:val="34"/>
    <w:unhideWhenUsed/>
    <w:qFormat/>
    <w:rsid w:val="004318D1"/>
    <w:pPr>
      <w:ind w:left="720"/>
      <w:contextualSpacing/>
    </w:pPr>
  </w:style>
  <w:style w:type="character" w:styleId="Hyperlink">
    <w:name w:val="Hyperlink"/>
    <w:basedOn w:val="DefaultParagraphFont"/>
    <w:uiPriority w:val="99"/>
    <w:unhideWhenUsed/>
    <w:rsid w:val="001C4EB8"/>
    <w:rPr>
      <w:color w:val="4C483D" w:themeColor="hyperlink"/>
      <w:u w:val="single"/>
    </w:rPr>
  </w:style>
  <w:style w:type="character" w:customStyle="1" w:styleId="UnresolvedMention">
    <w:name w:val="Unresolved Mention"/>
    <w:basedOn w:val="DefaultParagraphFont"/>
    <w:uiPriority w:val="99"/>
    <w:semiHidden/>
    <w:unhideWhenUsed/>
    <w:rsid w:val="001C4EB8"/>
    <w:rPr>
      <w:color w:val="808080"/>
      <w:shd w:val="clear" w:color="auto" w:fill="E6E6E6"/>
    </w:rPr>
  </w:style>
  <w:style w:type="paragraph" w:styleId="HTMLPreformatted">
    <w:name w:val="HTML Preformatted"/>
    <w:basedOn w:val="Normal"/>
    <w:link w:val="HTMLPreformattedChar"/>
    <w:uiPriority w:val="99"/>
    <w:semiHidden/>
    <w:unhideWhenUsed/>
    <w:rsid w:val="00322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lang w:eastAsia="en-US"/>
    </w:rPr>
  </w:style>
  <w:style w:type="character" w:customStyle="1" w:styleId="HTMLPreformattedChar">
    <w:name w:val="HTML Preformatted Char"/>
    <w:basedOn w:val="DefaultParagraphFont"/>
    <w:link w:val="HTMLPreformatted"/>
    <w:uiPriority w:val="99"/>
    <w:semiHidden/>
    <w:rsid w:val="00322D9E"/>
    <w:rPr>
      <w:rFonts w:ascii="Courier New" w:eastAsia="Times New Roman" w:hAnsi="Courier New" w:cs="Courier New"/>
      <w:color w:val="auto"/>
      <w:lang w:eastAsia="en-US"/>
    </w:rPr>
  </w:style>
  <w:style w:type="paragraph" w:styleId="BalloonText">
    <w:name w:val="Balloon Text"/>
    <w:basedOn w:val="Normal"/>
    <w:link w:val="BalloonTextChar"/>
    <w:uiPriority w:val="99"/>
    <w:semiHidden/>
    <w:unhideWhenUsed/>
    <w:rsid w:val="005B24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242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qFormat="1"/>
    <w:lsdException w:name="caption" w:uiPriority="35" w:qFormat="1"/>
    <w:lsdException w:name="List Bullet" w:qFormat="1"/>
    <w:lsdException w:name="Title" w:semiHidden="0" w:uiPriority="2" w:unhideWhenUsed="0" w:qFormat="1"/>
    <w:lsdException w:name="Closing" w:qFormat="1"/>
    <w:lsdException w:name="Default Paragraph Font" w:uiPriority="1"/>
    <w:lsdException w:name="Subtitle" w:semiHidden="0" w:uiPriority="11" w:unhideWhenUsed="0" w:qFormat="1"/>
    <w:lsdException w:name="Strong" w:uiPriority="22" w:qFormat="1"/>
    <w:lsdException w:name="Emphasis" w:uiPriority="2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8" w:space="0" w:color="FCDBDB" w:themeColor="accent1" w:themeTint="33"/>
      </w:pBdr>
      <w:spacing w:before="320" w:after="200" w:line="240" w:lineRule="auto"/>
      <w:outlineLvl w:val="0"/>
    </w:pPr>
    <w:rPr>
      <w:rFonts w:asciiTheme="majorHAnsi" w:eastAsiaTheme="majorEastAsia" w:hAnsiTheme="majorHAnsi" w:cstheme="majorBidi"/>
      <w:color w:val="F24F4F" w:themeColor="accent1"/>
      <w:sz w:val="36"/>
      <w:szCs w:val="36"/>
    </w:rPr>
  </w:style>
  <w:style w:type="paragraph" w:styleId="Heading2">
    <w:name w:val="heading 2"/>
    <w:basedOn w:val="Normal"/>
    <w:next w:val="Normal"/>
    <w:link w:val="Heading2Char"/>
    <w:uiPriority w:val="9"/>
    <w:unhideWhenUsed/>
    <w:qFormat/>
    <w:pPr>
      <w:keepNext/>
      <w:keepLines/>
      <w:spacing w:before="120" w:after="120" w:line="240" w:lineRule="auto"/>
      <w:outlineLvl w:val="1"/>
    </w:pPr>
    <w:rPr>
      <w:b/>
      <w:bCs/>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b/>
      <w:bCs/>
      <w:i/>
      <w:iCs/>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semiHidden/>
    <w:unhideWhenUsed/>
    <w:pPr>
      <w:spacing w:before="600"/>
    </w:pPr>
  </w:style>
  <w:style w:type="character" w:styleId="PlaceholderText">
    <w:name w:val="Placeholder Text"/>
    <w:basedOn w:val="DefaultParagraphFont"/>
    <w:uiPriority w:val="99"/>
    <w:semiHidden/>
    <w:rPr>
      <w:color w:val="F24F4F" w:themeColor="accent1"/>
    </w:rPr>
  </w:style>
  <w:style w:type="paragraph" w:styleId="Title">
    <w:name w:val="Title"/>
    <w:basedOn w:val="Normal"/>
    <w:next w:val="Normal"/>
    <w:link w:val="TitleChar"/>
    <w:uiPriority w:val="2"/>
    <w:qFormat/>
    <w:pPr>
      <w:spacing w:after="0" w:line="240" w:lineRule="auto"/>
      <w:jc w:val="right"/>
    </w:pPr>
    <w:rPr>
      <w:rFonts w:asciiTheme="majorHAnsi" w:eastAsiaTheme="majorEastAsia" w:hAnsiTheme="majorHAnsi" w:cstheme="majorBidi"/>
      <w:kern w:val="28"/>
      <w:sz w:val="62"/>
      <w:szCs w:val="62"/>
    </w:rPr>
  </w:style>
  <w:style w:type="character" w:customStyle="1" w:styleId="TitleChar">
    <w:name w:val="Title Char"/>
    <w:basedOn w:val="DefaultParagraphFont"/>
    <w:link w:val="Title"/>
    <w:uiPriority w:val="2"/>
    <w:rPr>
      <w:rFonts w:asciiTheme="majorHAnsi" w:eastAsiaTheme="majorEastAsia" w:hAnsiTheme="majorHAnsi" w:cstheme="majorBidi"/>
      <w:kern w:val="28"/>
      <w:sz w:val="62"/>
      <w:szCs w:val="62"/>
    </w:rPr>
  </w:style>
  <w:style w:type="paragraph" w:styleId="Subtitle">
    <w:name w:val="Subtitle"/>
    <w:basedOn w:val="Normal"/>
    <w:next w:val="Normal"/>
    <w:link w:val="SubtitleChar"/>
    <w:uiPriority w:val="3"/>
    <w:qFormat/>
    <w:pPr>
      <w:numPr>
        <w:ilvl w:val="1"/>
      </w:numPr>
      <w:spacing w:before="320" w:line="240" w:lineRule="auto"/>
    </w:pPr>
    <w:rPr>
      <w:b/>
      <w:bCs/>
      <w:sz w:val="28"/>
      <w:szCs w:val="28"/>
    </w:rPr>
  </w:style>
  <w:style w:type="character" w:customStyle="1" w:styleId="SubtitleChar">
    <w:name w:val="Subtitle Char"/>
    <w:basedOn w:val="DefaultParagraphFont"/>
    <w:link w:val="Subtitle"/>
    <w:uiPriority w:val="3"/>
    <w:rPr>
      <w:b/>
      <w:bCs/>
      <w:sz w:val="28"/>
      <w:szCs w:val="28"/>
    </w:rPr>
  </w:style>
  <w:style w:type="paragraph" w:styleId="NoSpacing">
    <w:name w:val="No Spacing"/>
    <w:uiPriority w:val="1"/>
    <w:qFormat/>
    <w:pPr>
      <w:spacing w:before="60" w:after="0" w:line="240" w:lineRule="auto"/>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Pr>
      <w:rFonts w:asciiTheme="majorHAnsi" w:eastAsiaTheme="majorEastAsia" w:hAnsiTheme="majorHAnsi" w:cstheme="majorBidi"/>
      <w:color w:val="F24F4F" w:themeColor="accent1"/>
      <w:sz w:val="36"/>
      <w:szCs w:val="36"/>
    </w:rPr>
  </w:style>
  <w:style w:type="character" w:customStyle="1" w:styleId="Heading2Char">
    <w:name w:val="Heading 2 Char"/>
    <w:basedOn w:val="DefaultParagraphFont"/>
    <w:link w:val="Heading2"/>
    <w:uiPriority w:val="9"/>
    <w:rPr>
      <w:b/>
      <w:bCs/>
      <w:sz w:val="26"/>
      <w:szCs w:val="26"/>
    </w:rPr>
  </w:style>
  <w:style w:type="character" w:customStyle="1" w:styleId="Heading3Char">
    <w:name w:val="Heading 3 Char"/>
    <w:basedOn w:val="DefaultParagraphFont"/>
    <w:link w:val="Heading3"/>
    <w:uiPriority w:val="9"/>
    <w:rPr>
      <w:b/>
      <w:bCs/>
      <w:i/>
      <w:iCs/>
      <w:sz w:val="24"/>
      <w:szCs w:val="24"/>
    </w:rPr>
  </w:style>
  <w:style w:type="paragraph" w:styleId="Header">
    <w:name w:val="header"/>
    <w:basedOn w:val="Normal"/>
    <w:link w:val="HeaderChar"/>
    <w:uiPriority w:val="99"/>
    <w:unhideWhenUsed/>
    <w:pPr>
      <w:tabs>
        <w:tab w:val="center" w:pos="4680"/>
        <w:tab w:val="right" w:pos="9360"/>
      </w:tabs>
      <w:spacing w:after="0" w:line="240" w:lineRule="auto"/>
    </w:pPr>
  </w:style>
  <w:style w:type="table" w:customStyle="1" w:styleId="TipTable">
    <w:name w:val="Tip Table"/>
    <w:basedOn w:val="Table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Normal"/>
    <w:uiPriority w:val="99"/>
    <w:semiHidden/>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semiHidden/>
    <w:qFormat/>
    <w:pPr>
      <w:spacing w:before="160" w:after="160" w:line="240" w:lineRule="auto"/>
      <w:jc w:val="center"/>
    </w:p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DF1010" w:themeColor="accent1" w:themeShade="BF"/>
    </w:rPr>
  </w:style>
  <w:style w:type="table" w:customStyle="1" w:styleId="SOWTable">
    <w:name w:val="SOW Table"/>
    <w:basedOn w:val="TableNormal"/>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39"/>
    <w:semiHidden/>
    <w:unhideWhenUsed/>
    <w:pPr>
      <w:spacing w:after="100"/>
      <w:ind w:left="720" w:right="3240"/>
    </w:pPr>
  </w:style>
  <w:style w:type="paragraph" w:styleId="TOC4">
    <w:name w:val="toc 4"/>
    <w:basedOn w:val="Normal"/>
    <w:next w:val="Normal"/>
    <w:autoRedefine/>
    <w:uiPriority w:val="39"/>
    <w:semiHidden/>
    <w:unhideWhenUsed/>
    <w:pPr>
      <w:spacing w:after="100"/>
      <w:ind w:left="720" w:right="3240"/>
    </w:pPr>
  </w:style>
  <w:style w:type="table" w:customStyle="1" w:styleId="LayoutTable">
    <w:name w:val="Layout Table"/>
    <w:basedOn w:val="TableNormal"/>
    <w:uiPriority w:val="99"/>
    <w:pPr>
      <w:spacing w:before="60" w:after="0" w:line="240" w:lineRule="auto"/>
      <w:ind w:left="144" w:right="144"/>
    </w:pPr>
    <w:tblPr>
      <w:tblCellMar>
        <w:left w:w="0" w:type="dxa"/>
        <w:right w:w="0" w:type="dxa"/>
      </w:tblCellMar>
    </w:tblPr>
  </w:style>
  <w:style w:type="paragraph" w:customStyle="1" w:styleId="FormHeading">
    <w:name w:val="Form Heading"/>
    <w:basedOn w:val="Normal"/>
    <w:next w:val="Normal"/>
    <w:uiPriority w:val="2"/>
    <w:qFormat/>
    <w:pPr>
      <w:spacing w:before="80" w:after="60" w:line="240" w:lineRule="auto"/>
    </w:pPr>
    <w:rPr>
      <w:rFonts w:asciiTheme="majorHAnsi" w:eastAsiaTheme="majorEastAsia" w:hAnsiTheme="majorHAnsi" w:cstheme="majorBidi"/>
      <w:color w:val="F24F4F" w:themeColor="accent1"/>
    </w:rPr>
  </w:style>
  <w:style w:type="paragraph" w:customStyle="1" w:styleId="Name">
    <w:name w:val="Name"/>
    <w:basedOn w:val="Normal"/>
    <w:uiPriority w:val="2"/>
    <w:qFormat/>
    <w:pPr>
      <w:spacing w:before="60" w:after="60" w:line="240" w:lineRule="auto"/>
    </w:pPr>
    <w:rPr>
      <w:rFonts w:asciiTheme="majorHAnsi" w:eastAsiaTheme="majorEastAsia" w:hAnsiTheme="majorHAnsi" w:cstheme="majorBidi"/>
      <w:color w:val="F24F4F" w:themeColor="accent1"/>
      <w:sz w:val="36"/>
      <w:szCs w:val="36"/>
    </w:rPr>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character" w:styleId="Strong">
    <w:name w:val="Strong"/>
    <w:basedOn w:val="DefaultParagraphFont"/>
    <w:uiPriority w:val="10"/>
    <w:unhideWhenUsed/>
    <w:qFormat/>
    <w:rPr>
      <w:b/>
      <w:bCs/>
    </w:rPr>
  </w:style>
  <w:style w:type="paragraph" w:styleId="Closing">
    <w:name w:val="Closing"/>
    <w:basedOn w:val="Normal"/>
    <w:link w:val="ClosingChar"/>
    <w:uiPriority w:val="11"/>
    <w:unhideWhenUsed/>
    <w:qFormat/>
    <w:pPr>
      <w:spacing w:before="720" w:after="0" w:line="240" w:lineRule="auto"/>
    </w:pPr>
  </w:style>
  <w:style w:type="character" w:customStyle="1" w:styleId="ClosingChar">
    <w:name w:val="Closing Char"/>
    <w:basedOn w:val="DefaultParagraphFont"/>
    <w:link w:val="Closing"/>
    <w:uiPriority w:val="11"/>
  </w:style>
  <w:style w:type="table" w:customStyle="1" w:styleId="SignatureTable">
    <w:name w:val="Signature Table"/>
    <w:basedOn w:val="TableNormal"/>
    <w:uiPriority w:val="99"/>
    <w:pPr>
      <w:spacing w:after="0" w:line="240" w:lineRule="auto"/>
    </w:pPr>
    <w:tblPr/>
  </w:style>
  <w:style w:type="paragraph" w:styleId="ListBullet">
    <w:name w:val="List Bullet"/>
    <w:basedOn w:val="Normal"/>
    <w:uiPriority w:val="4"/>
    <w:unhideWhenUsed/>
    <w:qFormat/>
    <w:pPr>
      <w:numPr>
        <w:numId w:val="4"/>
      </w:numPr>
      <w:contextualSpacing/>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i/>
      <w:iCs/>
      <w:sz w:val="18"/>
      <w:szCs w:val="18"/>
    </w:rPr>
  </w:style>
  <w:style w:type="character" w:customStyle="1" w:styleId="FooterChar">
    <w:name w:val="Footer Char"/>
    <w:basedOn w:val="DefaultParagraphFont"/>
    <w:link w:val="Footer"/>
    <w:uiPriority w:val="99"/>
    <w:rPr>
      <w:i/>
      <w:iCs/>
      <w:sz w:val="18"/>
      <w:szCs w:val="18"/>
    </w:rPr>
  </w:style>
  <w:style w:type="paragraph" w:styleId="ListParagraph">
    <w:name w:val="List Paragraph"/>
    <w:basedOn w:val="Normal"/>
    <w:uiPriority w:val="34"/>
    <w:unhideWhenUsed/>
    <w:qFormat/>
    <w:rsid w:val="004318D1"/>
    <w:pPr>
      <w:ind w:left="720"/>
      <w:contextualSpacing/>
    </w:pPr>
  </w:style>
  <w:style w:type="character" w:styleId="Hyperlink">
    <w:name w:val="Hyperlink"/>
    <w:basedOn w:val="DefaultParagraphFont"/>
    <w:uiPriority w:val="99"/>
    <w:unhideWhenUsed/>
    <w:rsid w:val="001C4EB8"/>
    <w:rPr>
      <w:color w:val="4C483D" w:themeColor="hyperlink"/>
      <w:u w:val="single"/>
    </w:rPr>
  </w:style>
  <w:style w:type="character" w:customStyle="1" w:styleId="UnresolvedMention">
    <w:name w:val="Unresolved Mention"/>
    <w:basedOn w:val="DefaultParagraphFont"/>
    <w:uiPriority w:val="99"/>
    <w:semiHidden/>
    <w:unhideWhenUsed/>
    <w:rsid w:val="001C4EB8"/>
    <w:rPr>
      <w:color w:val="808080"/>
      <w:shd w:val="clear" w:color="auto" w:fill="E6E6E6"/>
    </w:rPr>
  </w:style>
  <w:style w:type="paragraph" w:styleId="HTMLPreformatted">
    <w:name w:val="HTML Preformatted"/>
    <w:basedOn w:val="Normal"/>
    <w:link w:val="HTMLPreformattedChar"/>
    <w:uiPriority w:val="99"/>
    <w:semiHidden/>
    <w:unhideWhenUsed/>
    <w:rsid w:val="00322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lang w:eastAsia="en-US"/>
    </w:rPr>
  </w:style>
  <w:style w:type="character" w:customStyle="1" w:styleId="HTMLPreformattedChar">
    <w:name w:val="HTML Preformatted Char"/>
    <w:basedOn w:val="DefaultParagraphFont"/>
    <w:link w:val="HTMLPreformatted"/>
    <w:uiPriority w:val="99"/>
    <w:semiHidden/>
    <w:rsid w:val="00322D9E"/>
    <w:rPr>
      <w:rFonts w:ascii="Courier New" w:eastAsia="Times New Roman" w:hAnsi="Courier New" w:cs="Courier New"/>
      <w:color w:val="auto"/>
      <w:lang w:eastAsia="en-US"/>
    </w:rPr>
  </w:style>
  <w:style w:type="paragraph" w:styleId="BalloonText">
    <w:name w:val="Balloon Text"/>
    <w:basedOn w:val="Normal"/>
    <w:link w:val="BalloonTextChar"/>
    <w:uiPriority w:val="99"/>
    <w:semiHidden/>
    <w:unhideWhenUsed/>
    <w:rsid w:val="005B24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242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399279071">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diagramQuickStyle" Target="diagrams/quickStyle1.xml"/><Relationship Id="rId18" Type="http://schemas.openxmlformats.org/officeDocument/2006/relationships/diagramQuickStyle" Target="diagrams/quickStyle2.xml"/><Relationship Id="rId26" Type="http://schemas.openxmlformats.org/officeDocument/2006/relationships/image" Target="media/image8.png"/><Relationship Id="rId39"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github.com/jaiprakashpandey/polten" TargetMode="External"/><Relationship Id="rId34" Type="http://schemas.openxmlformats.org/officeDocument/2006/relationships/image" Target="media/image16.png"/><Relationship Id="rId7" Type="http://schemas.openxmlformats.org/officeDocument/2006/relationships/settings" Target="settings.xml"/><Relationship Id="rId12" Type="http://schemas.openxmlformats.org/officeDocument/2006/relationships/diagramLayout" Target="diagrams/layout1.xml"/><Relationship Id="rId17" Type="http://schemas.openxmlformats.org/officeDocument/2006/relationships/diagramLayout" Target="diagrams/layout2.xml"/><Relationship Id="rId25" Type="http://schemas.openxmlformats.org/officeDocument/2006/relationships/image" Target="media/image7.png"/><Relationship Id="rId33" Type="http://schemas.openxmlformats.org/officeDocument/2006/relationships/image" Target="media/image15.png"/><Relationship Id="rId38"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diagramData" Target="diagrams/data2.xml"/><Relationship Id="rId20" Type="http://schemas.microsoft.com/office/2007/relationships/diagramDrawing" Target="diagrams/drawing2.xml"/><Relationship Id="rId29" Type="http://schemas.openxmlformats.org/officeDocument/2006/relationships/image" Target="media/image11.png"/><Relationship Id="rId41"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diagramData" Target="diagrams/data1.xml"/><Relationship Id="rId24" Type="http://schemas.openxmlformats.org/officeDocument/2006/relationships/image" Target="media/image6.png"/><Relationship Id="rId32" Type="http://schemas.openxmlformats.org/officeDocument/2006/relationships/image" Target="media/image14.png"/><Relationship Id="rId37" Type="http://schemas.openxmlformats.org/officeDocument/2006/relationships/image" Target="media/image19.png"/><Relationship Id="rId40" Type="http://schemas.openxmlformats.org/officeDocument/2006/relationships/glossaryDocument" Target="glossary/document.xml"/><Relationship Id="rId5" Type="http://schemas.openxmlformats.org/officeDocument/2006/relationships/styles" Target="styles.xml"/><Relationship Id="rId15" Type="http://schemas.microsoft.com/office/2007/relationships/diagramDrawing" Target="diagrams/drawing1.xml"/><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image" Target="media/image18.png"/><Relationship Id="rId10" Type="http://schemas.openxmlformats.org/officeDocument/2006/relationships/endnotes" Target="endnotes.xml"/><Relationship Id="rId19" Type="http://schemas.openxmlformats.org/officeDocument/2006/relationships/diagramColors" Target="diagrams/colors2.xml"/><Relationship Id="rId31" Type="http://schemas.openxmlformats.org/officeDocument/2006/relationships/image" Target="media/image13.png"/><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diagramColors" Target="diagrams/colors1.xm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image" Target="media/image1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316940\AppData\Roaming\Microsoft\templates\Statement%20of%20Work%20(Red%20design).dotx" TargetMode="External"/></Relationships>
</file>

<file path=word/diagrams/_rels/data1.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2.svg"/><Relationship Id="rId1" Type="http://schemas.openxmlformats.org/officeDocument/2006/relationships/image" Target="../media/image1.png"/><Relationship Id="rId6" Type="http://schemas.openxmlformats.org/officeDocument/2006/relationships/image" Target="../media/image6.svg"/><Relationship Id="rId5" Type="http://schemas.openxmlformats.org/officeDocument/2006/relationships/image" Target="../media/image3.png"/><Relationship Id="rId4" Type="http://schemas.openxmlformats.org/officeDocument/2006/relationships/image" Target="../media/image4.svg"/></Relationships>
</file>

<file path=word/diagrams/_rels/drawing1.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2.svg"/><Relationship Id="rId1" Type="http://schemas.openxmlformats.org/officeDocument/2006/relationships/image" Target="../media/image1.png"/><Relationship Id="rId6" Type="http://schemas.openxmlformats.org/officeDocument/2006/relationships/image" Target="../media/image6.svg"/><Relationship Id="rId5" Type="http://schemas.openxmlformats.org/officeDocument/2006/relationships/image" Target="../media/image3.png"/><Relationship Id="rId4" Type="http://schemas.openxmlformats.org/officeDocument/2006/relationships/image" Target="../media/image4.sv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037953F-6452-4A13-B9EC-1B1E63041D13}" type="doc">
      <dgm:prSet loTypeId="urn:microsoft.com/office/officeart/2008/layout/CaptionedPictures" loCatId="picture" qsTypeId="urn:microsoft.com/office/officeart/2005/8/quickstyle/simple1" qsCatId="simple" csTypeId="urn:microsoft.com/office/officeart/2005/8/colors/accent1_2" csCatId="accent1" phldr="1"/>
      <dgm:spPr/>
      <dgm:t>
        <a:bodyPr/>
        <a:lstStyle/>
        <a:p>
          <a:endParaRPr lang="en-US"/>
        </a:p>
      </dgm:t>
    </dgm:pt>
    <dgm:pt modelId="{7A4870DB-D3ED-4DC2-80A4-876FF1BD54AA}">
      <dgm:prSet phldrT="[Text]"/>
      <dgm:spPr/>
      <dgm:t>
        <a:bodyPr/>
        <a:lstStyle/>
        <a:p>
          <a:r>
            <a:rPr lang="en-US"/>
            <a:t>Vehicle Status Report</a:t>
          </a:r>
        </a:p>
      </dgm:t>
    </dgm:pt>
    <dgm:pt modelId="{B2769653-ACFC-44D1-830D-7657D8C37AF9}" type="parTrans" cxnId="{11A6252D-4A0B-46FE-A61B-D824D462C499}">
      <dgm:prSet/>
      <dgm:spPr/>
      <dgm:t>
        <a:bodyPr/>
        <a:lstStyle/>
        <a:p>
          <a:endParaRPr lang="en-US"/>
        </a:p>
      </dgm:t>
    </dgm:pt>
    <dgm:pt modelId="{23CE017E-C461-4DA3-9CA7-1572FE741F4A}" type="sibTrans" cxnId="{11A6252D-4A0B-46FE-A61B-D824D462C499}">
      <dgm:prSet/>
      <dgm:spPr/>
      <dgm:t>
        <a:bodyPr/>
        <a:lstStyle/>
        <a:p>
          <a:endParaRPr lang="en-US"/>
        </a:p>
      </dgm:t>
    </dgm:pt>
    <dgm:pt modelId="{FF39DC2F-6D81-4E30-B4EA-7ED8F04B1E6A}">
      <dgm:prSet phldrT="[Text]"/>
      <dgm:spPr/>
      <dgm:t>
        <a:bodyPr/>
        <a:lstStyle/>
        <a:p>
          <a:r>
            <a:rPr lang="en-US"/>
            <a:t>Stockholm</a:t>
          </a:r>
        </a:p>
      </dgm:t>
    </dgm:pt>
    <dgm:pt modelId="{0417C71D-5C3C-41B5-B667-AAAF86C59A79}" type="parTrans" cxnId="{A647E663-DB5D-4839-90EC-31E76A36F0A1}">
      <dgm:prSet/>
      <dgm:spPr/>
      <dgm:t>
        <a:bodyPr/>
        <a:lstStyle/>
        <a:p>
          <a:endParaRPr lang="en-US"/>
        </a:p>
      </dgm:t>
    </dgm:pt>
    <dgm:pt modelId="{4E81CA1A-480F-4CAA-895F-2A150650A4FF}" type="sibTrans" cxnId="{A647E663-DB5D-4839-90EC-31E76A36F0A1}">
      <dgm:prSet/>
      <dgm:spPr/>
      <dgm:t>
        <a:bodyPr/>
        <a:lstStyle/>
        <a:p>
          <a:endParaRPr lang="en-US"/>
        </a:p>
      </dgm:t>
    </dgm:pt>
    <dgm:pt modelId="{05DA67A2-4107-4FEE-AE54-BB1FBFE54059}">
      <dgm:prSet phldrT="[Text]"/>
      <dgm:spPr/>
      <dgm:t>
        <a:bodyPr/>
        <a:lstStyle/>
        <a:p>
          <a:r>
            <a:rPr lang="en-US"/>
            <a:t>Vehicle Staus Report</a:t>
          </a:r>
        </a:p>
      </dgm:t>
    </dgm:pt>
    <dgm:pt modelId="{411FE3C5-9FD0-4C52-90F4-7A21556D437D}" type="parTrans" cxnId="{A937B030-5BD3-4007-8CEC-8D15AF934AA6}">
      <dgm:prSet/>
      <dgm:spPr/>
      <dgm:t>
        <a:bodyPr/>
        <a:lstStyle/>
        <a:p>
          <a:endParaRPr lang="en-US"/>
        </a:p>
      </dgm:t>
    </dgm:pt>
    <dgm:pt modelId="{14024FE9-D261-430C-B5C7-E724F28A1667}" type="sibTrans" cxnId="{A937B030-5BD3-4007-8CEC-8D15AF934AA6}">
      <dgm:prSet/>
      <dgm:spPr/>
      <dgm:t>
        <a:bodyPr/>
        <a:lstStyle/>
        <a:p>
          <a:endParaRPr lang="en-US"/>
        </a:p>
      </dgm:t>
    </dgm:pt>
    <dgm:pt modelId="{E0CBF172-00BB-4517-86A3-5F7DEC3BA483}">
      <dgm:prSet phldrT="[Text]"/>
      <dgm:spPr/>
      <dgm:t>
        <a:bodyPr/>
        <a:lstStyle/>
        <a:p>
          <a:r>
            <a:rPr lang="en-US"/>
            <a:t>Norway</a:t>
          </a:r>
        </a:p>
      </dgm:t>
    </dgm:pt>
    <dgm:pt modelId="{80F8E491-B9D2-45EA-BE45-76D568F16A25}" type="parTrans" cxnId="{DAC30EAF-914F-4D1D-BE99-F1FA7638EA8A}">
      <dgm:prSet/>
      <dgm:spPr/>
      <dgm:t>
        <a:bodyPr/>
        <a:lstStyle/>
        <a:p>
          <a:endParaRPr lang="en-US"/>
        </a:p>
      </dgm:t>
    </dgm:pt>
    <dgm:pt modelId="{2EF964B1-CB1F-4469-8B20-1A4FC52A2050}" type="sibTrans" cxnId="{DAC30EAF-914F-4D1D-BE99-F1FA7638EA8A}">
      <dgm:prSet/>
      <dgm:spPr/>
      <dgm:t>
        <a:bodyPr/>
        <a:lstStyle/>
        <a:p>
          <a:endParaRPr lang="en-US"/>
        </a:p>
      </dgm:t>
    </dgm:pt>
    <dgm:pt modelId="{126D1244-EC68-4111-95E4-A3B70D0D4FA7}">
      <dgm:prSet phldrT="[Text]"/>
      <dgm:spPr/>
      <dgm:t>
        <a:bodyPr/>
        <a:lstStyle/>
        <a:p>
          <a:r>
            <a:rPr lang="en-US"/>
            <a:t>Vehicle Staus report</a:t>
          </a:r>
        </a:p>
      </dgm:t>
    </dgm:pt>
    <dgm:pt modelId="{9D77557C-9373-4CCA-931B-DF054D4FCFC9}" type="parTrans" cxnId="{87C5702D-0672-4290-8543-6760AE26D4AA}">
      <dgm:prSet/>
      <dgm:spPr/>
      <dgm:t>
        <a:bodyPr/>
        <a:lstStyle/>
        <a:p>
          <a:endParaRPr lang="en-US"/>
        </a:p>
      </dgm:t>
    </dgm:pt>
    <dgm:pt modelId="{B0AD421A-8D25-4646-84D9-0F49DA24DE6E}" type="sibTrans" cxnId="{87C5702D-0672-4290-8543-6760AE26D4AA}">
      <dgm:prSet/>
      <dgm:spPr/>
      <dgm:t>
        <a:bodyPr/>
        <a:lstStyle/>
        <a:p>
          <a:endParaRPr lang="en-US"/>
        </a:p>
      </dgm:t>
    </dgm:pt>
    <dgm:pt modelId="{0E71FA11-FF95-4158-90BF-61CCCDAD3028}">
      <dgm:prSet phldrT="[Text]"/>
      <dgm:spPr/>
      <dgm:t>
        <a:bodyPr/>
        <a:lstStyle/>
        <a:p>
          <a:r>
            <a:rPr lang="en-US"/>
            <a:t>Finland</a:t>
          </a:r>
        </a:p>
      </dgm:t>
    </dgm:pt>
    <dgm:pt modelId="{A3D65978-9E94-4F57-AE12-EDD13775E85A}" type="parTrans" cxnId="{7BC98AD4-5AF7-4640-BD89-EE4CF1CCFA72}">
      <dgm:prSet/>
      <dgm:spPr/>
      <dgm:t>
        <a:bodyPr/>
        <a:lstStyle/>
        <a:p>
          <a:endParaRPr lang="en-US"/>
        </a:p>
      </dgm:t>
    </dgm:pt>
    <dgm:pt modelId="{4CC2D484-0C49-48FE-B1FB-D614CEF58FAF}" type="sibTrans" cxnId="{7BC98AD4-5AF7-4640-BD89-EE4CF1CCFA72}">
      <dgm:prSet/>
      <dgm:spPr/>
      <dgm:t>
        <a:bodyPr/>
        <a:lstStyle/>
        <a:p>
          <a:endParaRPr lang="en-US"/>
        </a:p>
      </dgm:t>
    </dgm:pt>
    <dgm:pt modelId="{BC1D122E-BF1E-465E-8D6F-4E6511EC4B70}" type="pres">
      <dgm:prSet presAssocID="{0037953F-6452-4A13-B9EC-1B1E63041D13}" presName="Name0" presStyleCnt="0">
        <dgm:presLayoutVars>
          <dgm:chMax/>
          <dgm:chPref/>
          <dgm:dir/>
        </dgm:presLayoutVars>
      </dgm:prSet>
      <dgm:spPr/>
      <dgm:t>
        <a:bodyPr/>
        <a:lstStyle/>
        <a:p>
          <a:endParaRPr lang="en-US"/>
        </a:p>
      </dgm:t>
    </dgm:pt>
    <dgm:pt modelId="{17923B6F-7595-481B-A925-84AEAB4EF470}" type="pres">
      <dgm:prSet presAssocID="{7A4870DB-D3ED-4DC2-80A4-876FF1BD54AA}" presName="composite" presStyleCnt="0">
        <dgm:presLayoutVars>
          <dgm:chMax val="1"/>
          <dgm:chPref val="1"/>
        </dgm:presLayoutVars>
      </dgm:prSet>
      <dgm:spPr/>
    </dgm:pt>
    <dgm:pt modelId="{0D9E69B2-296D-43BD-9708-83B88CBA43F4}" type="pres">
      <dgm:prSet presAssocID="{7A4870DB-D3ED-4DC2-80A4-876FF1BD54AA}" presName="Accent" presStyleLbl="trAlignAcc1" presStyleIdx="0" presStyleCnt="3">
        <dgm:presLayoutVars>
          <dgm:chMax val="0"/>
          <dgm:chPref val="0"/>
        </dgm:presLayoutVars>
      </dgm:prSet>
      <dgm:spPr/>
    </dgm:pt>
    <dgm:pt modelId="{2D6B1D4E-7F53-4084-8E59-ACF90F8DC6D3}" type="pres">
      <dgm:prSet presAssocID="{7A4870DB-D3ED-4DC2-80A4-876FF1BD54AA}" presName="Image" presStyleLbl="alignImgPlace1" presStyleIdx="0" presStyleCnt="3">
        <dgm:presLayoutVars>
          <dgm:chMax val="0"/>
          <dgm:chPref val="0"/>
        </dgm:presLayoutVars>
      </dgm:prSet>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xmlns="" r:embed="rId2"/>
              </a:ext>
            </a:extLst>
          </a:blip>
          <a:srcRect/>
          <a:stretch>
            <a:fillRect t="-9000" b="-9000"/>
          </a:stretch>
        </a:blipFill>
      </dgm:spPr>
      <dgm:extLst>
        <a:ext uri="{E40237B7-FDA0-4F09-8148-C483321AD2D9}">
          <dgm14:cNvPr xmlns:dgm14="http://schemas.microsoft.com/office/drawing/2010/diagram" id="0" name="" descr="Monitor"/>
        </a:ext>
      </dgm:extLst>
    </dgm:pt>
    <dgm:pt modelId="{115CFA6C-1041-4C3C-ADD8-06C17909E7AE}" type="pres">
      <dgm:prSet presAssocID="{7A4870DB-D3ED-4DC2-80A4-876FF1BD54AA}" presName="ChildComposite" presStyleCnt="0"/>
      <dgm:spPr/>
    </dgm:pt>
    <dgm:pt modelId="{2E576BDB-9AC0-4EF5-B8EB-E4A931F26D97}" type="pres">
      <dgm:prSet presAssocID="{7A4870DB-D3ED-4DC2-80A4-876FF1BD54AA}" presName="Child" presStyleLbl="node1" presStyleIdx="0" presStyleCnt="3">
        <dgm:presLayoutVars>
          <dgm:chMax val="0"/>
          <dgm:chPref val="0"/>
          <dgm:bulletEnabled val="1"/>
        </dgm:presLayoutVars>
      </dgm:prSet>
      <dgm:spPr/>
      <dgm:t>
        <a:bodyPr/>
        <a:lstStyle/>
        <a:p>
          <a:endParaRPr lang="en-US"/>
        </a:p>
      </dgm:t>
    </dgm:pt>
    <dgm:pt modelId="{007136BF-37C0-4000-9ACD-4FAF9EC13C5B}" type="pres">
      <dgm:prSet presAssocID="{7A4870DB-D3ED-4DC2-80A4-876FF1BD54AA}" presName="Parent" presStyleLbl="revTx" presStyleIdx="0" presStyleCnt="3">
        <dgm:presLayoutVars>
          <dgm:chMax val="1"/>
          <dgm:chPref val="0"/>
          <dgm:bulletEnabled val="1"/>
        </dgm:presLayoutVars>
      </dgm:prSet>
      <dgm:spPr/>
      <dgm:t>
        <a:bodyPr/>
        <a:lstStyle/>
        <a:p>
          <a:endParaRPr lang="en-US"/>
        </a:p>
      </dgm:t>
    </dgm:pt>
    <dgm:pt modelId="{4C318632-0836-4EFF-AA73-A33C1C08D06E}" type="pres">
      <dgm:prSet presAssocID="{23CE017E-C461-4DA3-9CA7-1572FE741F4A}" presName="sibTrans" presStyleCnt="0"/>
      <dgm:spPr/>
    </dgm:pt>
    <dgm:pt modelId="{04740434-68BD-4DFF-A43A-7FE80FC2B2AE}" type="pres">
      <dgm:prSet presAssocID="{05DA67A2-4107-4FEE-AE54-BB1FBFE54059}" presName="composite" presStyleCnt="0">
        <dgm:presLayoutVars>
          <dgm:chMax val="1"/>
          <dgm:chPref val="1"/>
        </dgm:presLayoutVars>
      </dgm:prSet>
      <dgm:spPr/>
    </dgm:pt>
    <dgm:pt modelId="{C20E855F-A0EB-4701-ACCD-B3D445A011E2}" type="pres">
      <dgm:prSet presAssocID="{05DA67A2-4107-4FEE-AE54-BB1FBFE54059}" presName="Accent" presStyleLbl="trAlignAcc1" presStyleIdx="1" presStyleCnt="3">
        <dgm:presLayoutVars>
          <dgm:chMax val="0"/>
          <dgm:chPref val="0"/>
        </dgm:presLayoutVars>
      </dgm:prSet>
      <dgm:spPr/>
    </dgm:pt>
    <dgm:pt modelId="{2DF2C47E-3344-4158-932A-184B65061527}" type="pres">
      <dgm:prSet presAssocID="{05DA67A2-4107-4FEE-AE54-BB1FBFE54059}" presName="Image" presStyleLbl="alignImgPlace1" presStyleIdx="1" presStyleCnt="3">
        <dgm:presLayoutVars>
          <dgm:chMax val="0"/>
          <dgm:chPref val="0"/>
        </dgm:presLayoutVars>
      </dgm:prSet>
      <dgm:spPr>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xmlns="" r:embed="rId4"/>
              </a:ext>
            </a:extLst>
          </a:blip>
          <a:srcRect/>
          <a:stretch>
            <a:fillRect t="-9000" b="-9000"/>
          </a:stretch>
        </a:blipFill>
      </dgm:spPr>
      <dgm:extLst>
        <a:ext uri="{E40237B7-FDA0-4F09-8148-C483321AD2D9}">
          <dgm14:cNvPr xmlns:dgm14="http://schemas.microsoft.com/office/drawing/2010/diagram" id="0" name="" descr="Smart Phone"/>
        </a:ext>
      </dgm:extLst>
    </dgm:pt>
    <dgm:pt modelId="{B13CDA06-8034-44A1-8E1C-E0426AEB210F}" type="pres">
      <dgm:prSet presAssocID="{05DA67A2-4107-4FEE-AE54-BB1FBFE54059}" presName="ChildComposite" presStyleCnt="0"/>
      <dgm:spPr/>
    </dgm:pt>
    <dgm:pt modelId="{BDA32B72-63EF-49A3-BC93-65F0205B3DDC}" type="pres">
      <dgm:prSet presAssocID="{05DA67A2-4107-4FEE-AE54-BB1FBFE54059}" presName="Child" presStyleLbl="node1" presStyleIdx="1" presStyleCnt="3">
        <dgm:presLayoutVars>
          <dgm:chMax val="0"/>
          <dgm:chPref val="0"/>
          <dgm:bulletEnabled val="1"/>
        </dgm:presLayoutVars>
      </dgm:prSet>
      <dgm:spPr/>
      <dgm:t>
        <a:bodyPr/>
        <a:lstStyle/>
        <a:p>
          <a:endParaRPr lang="en-US"/>
        </a:p>
      </dgm:t>
    </dgm:pt>
    <dgm:pt modelId="{A7000447-CAD4-42BF-ADAC-2F4D65524C01}" type="pres">
      <dgm:prSet presAssocID="{05DA67A2-4107-4FEE-AE54-BB1FBFE54059}" presName="Parent" presStyleLbl="revTx" presStyleIdx="1" presStyleCnt="3">
        <dgm:presLayoutVars>
          <dgm:chMax val="1"/>
          <dgm:chPref val="0"/>
          <dgm:bulletEnabled val="1"/>
        </dgm:presLayoutVars>
      </dgm:prSet>
      <dgm:spPr/>
      <dgm:t>
        <a:bodyPr/>
        <a:lstStyle/>
        <a:p>
          <a:endParaRPr lang="en-US"/>
        </a:p>
      </dgm:t>
    </dgm:pt>
    <dgm:pt modelId="{4BBEA430-8B8B-460A-B43C-90DD8BB925C3}" type="pres">
      <dgm:prSet presAssocID="{14024FE9-D261-430C-B5C7-E724F28A1667}" presName="sibTrans" presStyleCnt="0"/>
      <dgm:spPr/>
    </dgm:pt>
    <dgm:pt modelId="{C81A5409-D127-420D-A3A2-B8E3E77F8C2F}" type="pres">
      <dgm:prSet presAssocID="{126D1244-EC68-4111-95E4-A3B70D0D4FA7}" presName="composite" presStyleCnt="0">
        <dgm:presLayoutVars>
          <dgm:chMax val="1"/>
          <dgm:chPref val="1"/>
        </dgm:presLayoutVars>
      </dgm:prSet>
      <dgm:spPr/>
    </dgm:pt>
    <dgm:pt modelId="{E720E572-60A9-409E-BF93-6BFE10C0885E}" type="pres">
      <dgm:prSet presAssocID="{126D1244-EC68-4111-95E4-A3B70D0D4FA7}" presName="Accent" presStyleLbl="trAlignAcc1" presStyleIdx="2" presStyleCnt="3">
        <dgm:presLayoutVars>
          <dgm:chMax val="0"/>
          <dgm:chPref val="0"/>
        </dgm:presLayoutVars>
      </dgm:prSet>
      <dgm:spPr/>
    </dgm:pt>
    <dgm:pt modelId="{381517C4-E8C6-4824-9433-CB2FA658DE9C}" type="pres">
      <dgm:prSet presAssocID="{126D1244-EC68-4111-95E4-A3B70D0D4FA7}" presName="Image" presStyleLbl="alignImgPlace1" presStyleIdx="2" presStyleCnt="3">
        <dgm:presLayoutVars>
          <dgm:chMax val="0"/>
          <dgm:chPref val="0"/>
        </dgm:presLayoutVars>
      </dgm:prSet>
      <dgm:spPr>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xmlns="" r:embed="rId6"/>
              </a:ext>
            </a:extLst>
          </a:blip>
          <a:srcRect/>
          <a:stretch>
            <a:fillRect t="-9000" b="-9000"/>
          </a:stretch>
        </a:blipFill>
      </dgm:spPr>
      <dgm:extLst>
        <a:ext uri="{E40237B7-FDA0-4F09-8148-C483321AD2D9}">
          <dgm14:cNvPr xmlns:dgm14="http://schemas.microsoft.com/office/drawing/2010/diagram" id="0" name="" descr="Television"/>
        </a:ext>
      </dgm:extLst>
    </dgm:pt>
    <dgm:pt modelId="{D39B0709-8C72-4B03-9051-A102C8BA2CC3}" type="pres">
      <dgm:prSet presAssocID="{126D1244-EC68-4111-95E4-A3B70D0D4FA7}" presName="ChildComposite" presStyleCnt="0"/>
      <dgm:spPr/>
    </dgm:pt>
    <dgm:pt modelId="{243942C8-DEEF-40F2-A679-A42B26E7EECA}" type="pres">
      <dgm:prSet presAssocID="{126D1244-EC68-4111-95E4-A3B70D0D4FA7}" presName="Child" presStyleLbl="node1" presStyleIdx="2" presStyleCnt="3">
        <dgm:presLayoutVars>
          <dgm:chMax val="0"/>
          <dgm:chPref val="0"/>
          <dgm:bulletEnabled val="1"/>
        </dgm:presLayoutVars>
      </dgm:prSet>
      <dgm:spPr/>
      <dgm:t>
        <a:bodyPr/>
        <a:lstStyle/>
        <a:p>
          <a:endParaRPr lang="en-US"/>
        </a:p>
      </dgm:t>
    </dgm:pt>
    <dgm:pt modelId="{EF1D3CDB-CEE3-47CD-8DBC-D0AA56D167E9}" type="pres">
      <dgm:prSet presAssocID="{126D1244-EC68-4111-95E4-A3B70D0D4FA7}" presName="Parent" presStyleLbl="revTx" presStyleIdx="2" presStyleCnt="3">
        <dgm:presLayoutVars>
          <dgm:chMax val="1"/>
          <dgm:chPref val="0"/>
          <dgm:bulletEnabled val="1"/>
        </dgm:presLayoutVars>
      </dgm:prSet>
      <dgm:spPr/>
      <dgm:t>
        <a:bodyPr/>
        <a:lstStyle/>
        <a:p>
          <a:endParaRPr lang="en-US"/>
        </a:p>
      </dgm:t>
    </dgm:pt>
  </dgm:ptLst>
  <dgm:cxnLst>
    <dgm:cxn modelId="{DAC30EAF-914F-4D1D-BE99-F1FA7638EA8A}" srcId="{05DA67A2-4107-4FEE-AE54-BB1FBFE54059}" destId="{E0CBF172-00BB-4517-86A3-5F7DEC3BA483}" srcOrd="0" destOrd="0" parTransId="{80F8E491-B9D2-45EA-BE45-76D568F16A25}" sibTransId="{2EF964B1-CB1F-4469-8B20-1A4FC52A2050}"/>
    <dgm:cxn modelId="{87C5702D-0672-4290-8543-6760AE26D4AA}" srcId="{0037953F-6452-4A13-B9EC-1B1E63041D13}" destId="{126D1244-EC68-4111-95E4-A3B70D0D4FA7}" srcOrd="2" destOrd="0" parTransId="{9D77557C-9373-4CCA-931B-DF054D4FCFC9}" sibTransId="{B0AD421A-8D25-4646-84D9-0F49DA24DE6E}"/>
    <dgm:cxn modelId="{6041F8BD-2DE3-4F17-AFEA-864B503E0FDD}" type="presOf" srcId="{05DA67A2-4107-4FEE-AE54-BB1FBFE54059}" destId="{A7000447-CAD4-42BF-ADAC-2F4D65524C01}" srcOrd="0" destOrd="0" presId="urn:microsoft.com/office/officeart/2008/layout/CaptionedPictures"/>
    <dgm:cxn modelId="{A647E663-DB5D-4839-90EC-31E76A36F0A1}" srcId="{7A4870DB-D3ED-4DC2-80A4-876FF1BD54AA}" destId="{FF39DC2F-6D81-4E30-B4EA-7ED8F04B1E6A}" srcOrd="0" destOrd="0" parTransId="{0417C71D-5C3C-41B5-B667-AAAF86C59A79}" sibTransId="{4E81CA1A-480F-4CAA-895F-2A150650A4FF}"/>
    <dgm:cxn modelId="{7BC98AD4-5AF7-4640-BD89-EE4CF1CCFA72}" srcId="{126D1244-EC68-4111-95E4-A3B70D0D4FA7}" destId="{0E71FA11-FF95-4158-90BF-61CCCDAD3028}" srcOrd="0" destOrd="0" parTransId="{A3D65978-9E94-4F57-AE12-EDD13775E85A}" sibTransId="{4CC2D484-0C49-48FE-B1FB-D614CEF58FAF}"/>
    <dgm:cxn modelId="{188EF5DD-BB6B-4281-96BF-98EB36883685}" type="presOf" srcId="{E0CBF172-00BB-4517-86A3-5F7DEC3BA483}" destId="{BDA32B72-63EF-49A3-BC93-65F0205B3DDC}" srcOrd="0" destOrd="0" presId="urn:microsoft.com/office/officeart/2008/layout/CaptionedPictures"/>
    <dgm:cxn modelId="{6F640CC0-6E91-4F1B-ABC9-CAB42F30043D}" type="presOf" srcId="{7A4870DB-D3ED-4DC2-80A4-876FF1BD54AA}" destId="{007136BF-37C0-4000-9ACD-4FAF9EC13C5B}" srcOrd="0" destOrd="0" presId="urn:microsoft.com/office/officeart/2008/layout/CaptionedPictures"/>
    <dgm:cxn modelId="{11A6252D-4A0B-46FE-A61B-D824D462C499}" srcId="{0037953F-6452-4A13-B9EC-1B1E63041D13}" destId="{7A4870DB-D3ED-4DC2-80A4-876FF1BD54AA}" srcOrd="0" destOrd="0" parTransId="{B2769653-ACFC-44D1-830D-7657D8C37AF9}" sibTransId="{23CE017E-C461-4DA3-9CA7-1572FE741F4A}"/>
    <dgm:cxn modelId="{A937B030-5BD3-4007-8CEC-8D15AF934AA6}" srcId="{0037953F-6452-4A13-B9EC-1B1E63041D13}" destId="{05DA67A2-4107-4FEE-AE54-BB1FBFE54059}" srcOrd="1" destOrd="0" parTransId="{411FE3C5-9FD0-4C52-90F4-7A21556D437D}" sibTransId="{14024FE9-D261-430C-B5C7-E724F28A1667}"/>
    <dgm:cxn modelId="{3CE22266-2DAC-4A76-AEC7-8A42064CFB07}" type="presOf" srcId="{126D1244-EC68-4111-95E4-A3B70D0D4FA7}" destId="{EF1D3CDB-CEE3-47CD-8DBC-D0AA56D167E9}" srcOrd="0" destOrd="0" presId="urn:microsoft.com/office/officeart/2008/layout/CaptionedPictures"/>
    <dgm:cxn modelId="{79EC3E2F-4A41-45FB-9671-E5C4DB20B009}" type="presOf" srcId="{0037953F-6452-4A13-B9EC-1B1E63041D13}" destId="{BC1D122E-BF1E-465E-8D6F-4E6511EC4B70}" srcOrd="0" destOrd="0" presId="urn:microsoft.com/office/officeart/2008/layout/CaptionedPictures"/>
    <dgm:cxn modelId="{FCB4FF1F-51E7-4E4B-AF66-163B2098715F}" type="presOf" srcId="{FF39DC2F-6D81-4E30-B4EA-7ED8F04B1E6A}" destId="{2E576BDB-9AC0-4EF5-B8EB-E4A931F26D97}" srcOrd="0" destOrd="0" presId="urn:microsoft.com/office/officeart/2008/layout/CaptionedPictures"/>
    <dgm:cxn modelId="{DBA958A7-730C-43AA-AAE8-7F5AB731198A}" type="presOf" srcId="{0E71FA11-FF95-4158-90BF-61CCCDAD3028}" destId="{243942C8-DEEF-40F2-A679-A42B26E7EECA}" srcOrd="0" destOrd="0" presId="urn:microsoft.com/office/officeart/2008/layout/CaptionedPictures"/>
    <dgm:cxn modelId="{7E9D2649-D804-4392-BE20-DF2D45D7C2B2}" type="presParOf" srcId="{BC1D122E-BF1E-465E-8D6F-4E6511EC4B70}" destId="{17923B6F-7595-481B-A925-84AEAB4EF470}" srcOrd="0" destOrd="0" presId="urn:microsoft.com/office/officeart/2008/layout/CaptionedPictures"/>
    <dgm:cxn modelId="{6CC4282E-0262-4533-B814-215062540E92}" type="presParOf" srcId="{17923B6F-7595-481B-A925-84AEAB4EF470}" destId="{0D9E69B2-296D-43BD-9708-83B88CBA43F4}" srcOrd="0" destOrd="0" presId="urn:microsoft.com/office/officeart/2008/layout/CaptionedPictures"/>
    <dgm:cxn modelId="{B511E5F6-735D-4E28-AA50-4B88C9C61756}" type="presParOf" srcId="{17923B6F-7595-481B-A925-84AEAB4EF470}" destId="{2D6B1D4E-7F53-4084-8E59-ACF90F8DC6D3}" srcOrd="1" destOrd="0" presId="urn:microsoft.com/office/officeart/2008/layout/CaptionedPictures"/>
    <dgm:cxn modelId="{1F001717-78C5-444D-B33B-BDCB5B37AAE9}" type="presParOf" srcId="{17923B6F-7595-481B-A925-84AEAB4EF470}" destId="{115CFA6C-1041-4C3C-ADD8-06C17909E7AE}" srcOrd="2" destOrd="0" presId="urn:microsoft.com/office/officeart/2008/layout/CaptionedPictures"/>
    <dgm:cxn modelId="{08A13B11-D855-4EB8-9607-E6871A397062}" type="presParOf" srcId="{115CFA6C-1041-4C3C-ADD8-06C17909E7AE}" destId="{2E576BDB-9AC0-4EF5-B8EB-E4A931F26D97}" srcOrd="0" destOrd="0" presId="urn:microsoft.com/office/officeart/2008/layout/CaptionedPictures"/>
    <dgm:cxn modelId="{E97F0C0A-8040-4B7B-973D-5B042BE8B8C0}" type="presParOf" srcId="{115CFA6C-1041-4C3C-ADD8-06C17909E7AE}" destId="{007136BF-37C0-4000-9ACD-4FAF9EC13C5B}" srcOrd="1" destOrd="0" presId="urn:microsoft.com/office/officeart/2008/layout/CaptionedPictures"/>
    <dgm:cxn modelId="{BD94D0DE-7069-4B75-8625-68B35B335CFE}" type="presParOf" srcId="{BC1D122E-BF1E-465E-8D6F-4E6511EC4B70}" destId="{4C318632-0836-4EFF-AA73-A33C1C08D06E}" srcOrd="1" destOrd="0" presId="urn:microsoft.com/office/officeart/2008/layout/CaptionedPictures"/>
    <dgm:cxn modelId="{DFB681F4-8648-48E0-91ED-40E6DE244C36}" type="presParOf" srcId="{BC1D122E-BF1E-465E-8D6F-4E6511EC4B70}" destId="{04740434-68BD-4DFF-A43A-7FE80FC2B2AE}" srcOrd="2" destOrd="0" presId="urn:microsoft.com/office/officeart/2008/layout/CaptionedPictures"/>
    <dgm:cxn modelId="{581CF7B9-E09F-40BD-9F0F-7DFE38766A31}" type="presParOf" srcId="{04740434-68BD-4DFF-A43A-7FE80FC2B2AE}" destId="{C20E855F-A0EB-4701-ACCD-B3D445A011E2}" srcOrd="0" destOrd="0" presId="urn:microsoft.com/office/officeart/2008/layout/CaptionedPictures"/>
    <dgm:cxn modelId="{794A28C0-FB6B-40E5-8A13-BC26D9461E9A}" type="presParOf" srcId="{04740434-68BD-4DFF-A43A-7FE80FC2B2AE}" destId="{2DF2C47E-3344-4158-932A-184B65061527}" srcOrd="1" destOrd="0" presId="urn:microsoft.com/office/officeart/2008/layout/CaptionedPictures"/>
    <dgm:cxn modelId="{9DFFBA13-EBBF-49DD-B0E4-685D0B27C619}" type="presParOf" srcId="{04740434-68BD-4DFF-A43A-7FE80FC2B2AE}" destId="{B13CDA06-8034-44A1-8E1C-E0426AEB210F}" srcOrd="2" destOrd="0" presId="urn:microsoft.com/office/officeart/2008/layout/CaptionedPictures"/>
    <dgm:cxn modelId="{92F4C0B5-74EB-44A6-AEBC-0EA5DE813221}" type="presParOf" srcId="{B13CDA06-8034-44A1-8E1C-E0426AEB210F}" destId="{BDA32B72-63EF-49A3-BC93-65F0205B3DDC}" srcOrd="0" destOrd="0" presId="urn:microsoft.com/office/officeart/2008/layout/CaptionedPictures"/>
    <dgm:cxn modelId="{699498E6-AE62-4BEB-BF6A-BE15DECFA340}" type="presParOf" srcId="{B13CDA06-8034-44A1-8E1C-E0426AEB210F}" destId="{A7000447-CAD4-42BF-ADAC-2F4D65524C01}" srcOrd="1" destOrd="0" presId="urn:microsoft.com/office/officeart/2008/layout/CaptionedPictures"/>
    <dgm:cxn modelId="{A108C260-13D7-4AE7-8083-ED082B227598}" type="presParOf" srcId="{BC1D122E-BF1E-465E-8D6F-4E6511EC4B70}" destId="{4BBEA430-8B8B-460A-B43C-90DD8BB925C3}" srcOrd="3" destOrd="0" presId="urn:microsoft.com/office/officeart/2008/layout/CaptionedPictures"/>
    <dgm:cxn modelId="{A753CBD3-25E3-4811-AEAE-34DC1AB85735}" type="presParOf" srcId="{BC1D122E-BF1E-465E-8D6F-4E6511EC4B70}" destId="{C81A5409-D127-420D-A3A2-B8E3E77F8C2F}" srcOrd="4" destOrd="0" presId="urn:microsoft.com/office/officeart/2008/layout/CaptionedPictures"/>
    <dgm:cxn modelId="{3E896DDB-0347-4AB4-A9E9-49AABEF30E07}" type="presParOf" srcId="{C81A5409-D127-420D-A3A2-B8E3E77F8C2F}" destId="{E720E572-60A9-409E-BF93-6BFE10C0885E}" srcOrd="0" destOrd="0" presId="urn:microsoft.com/office/officeart/2008/layout/CaptionedPictures"/>
    <dgm:cxn modelId="{72D873A3-D7A7-4FE8-9E72-458F677D2C52}" type="presParOf" srcId="{C81A5409-D127-420D-A3A2-B8E3E77F8C2F}" destId="{381517C4-E8C6-4824-9433-CB2FA658DE9C}" srcOrd="1" destOrd="0" presId="urn:microsoft.com/office/officeart/2008/layout/CaptionedPictures"/>
    <dgm:cxn modelId="{A3A69304-9AB5-4B1F-83C1-E6FCF7D3FA15}" type="presParOf" srcId="{C81A5409-D127-420D-A3A2-B8E3E77F8C2F}" destId="{D39B0709-8C72-4B03-9051-A102C8BA2CC3}" srcOrd="2" destOrd="0" presId="urn:microsoft.com/office/officeart/2008/layout/CaptionedPictures"/>
    <dgm:cxn modelId="{B8C2C938-C0C1-488C-AABE-CD1E095D730D}" type="presParOf" srcId="{D39B0709-8C72-4B03-9051-A102C8BA2CC3}" destId="{243942C8-DEEF-40F2-A679-A42B26E7EECA}" srcOrd="0" destOrd="0" presId="urn:microsoft.com/office/officeart/2008/layout/CaptionedPictures"/>
    <dgm:cxn modelId="{07D51EEA-E936-45F8-B7E1-FC25219FEE5F}" type="presParOf" srcId="{D39B0709-8C72-4B03-9051-A102C8BA2CC3}" destId="{EF1D3CDB-CEE3-47CD-8DBC-D0AA56D167E9}" srcOrd="1" destOrd="0" presId="urn:microsoft.com/office/officeart/2008/layout/CaptionedPictures"/>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AC6CEADC-3533-438E-9F04-EC0FC0316433}" type="doc">
      <dgm:prSet loTypeId="urn:microsoft.com/office/officeart/2005/8/layout/radial3" loCatId="cycle" qsTypeId="urn:microsoft.com/office/officeart/2005/8/quickstyle/simple1" qsCatId="simple" csTypeId="urn:microsoft.com/office/officeart/2005/8/colors/accent1_2" csCatId="accent1" phldr="1"/>
      <dgm:spPr/>
      <dgm:t>
        <a:bodyPr/>
        <a:lstStyle/>
        <a:p>
          <a:endParaRPr lang="en-US"/>
        </a:p>
      </dgm:t>
    </dgm:pt>
    <dgm:pt modelId="{1C9F3768-9C5B-4B55-ACE1-97402B52272A}">
      <dgm:prSet phldrT="[Text]"/>
      <dgm:spPr/>
      <dgm:t>
        <a:bodyPr/>
        <a:lstStyle/>
        <a:p>
          <a:r>
            <a:rPr lang="en-US"/>
            <a:t>µService</a:t>
          </a:r>
        </a:p>
      </dgm:t>
    </dgm:pt>
    <dgm:pt modelId="{D6507C91-6D24-4B5C-99B9-E7C502A1A89D}" type="parTrans" cxnId="{E2B89893-957C-4DB7-8225-9F57C51EE0B8}">
      <dgm:prSet/>
      <dgm:spPr/>
      <dgm:t>
        <a:bodyPr/>
        <a:lstStyle/>
        <a:p>
          <a:endParaRPr lang="en-US"/>
        </a:p>
      </dgm:t>
    </dgm:pt>
    <dgm:pt modelId="{BDAC751C-66EC-4132-8B9A-F2496BDA7ECF}" type="sibTrans" cxnId="{E2B89893-957C-4DB7-8225-9F57C51EE0B8}">
      <dgm:prSet/>
      <dgm:spPr/>
      <dgm:t>
        <a:bodyPr/>
        <a:lstStyle/>
        <a:p>
          <a:endParaRPr lang="en-US"/>
        </a:p>
      </dgm:t>
    </dgm:pt>
    <dgm:pt modelId="{163A5A9F-1C0D-429B-8ED9-B82EAED30468}">
      <dgm:prSet phldrT="[Text]"/>
      <dgm:spPr/>
      <dgm:t>
        <a:bodyPr/>
        <a:lstStyle/>
        <a:p>
          <a:r>
            <a:rPr lang="en-US"/>
            <a:t>V1</a:t>
          </a:r>
        </a:p>
      </dgm:t>
    </dgm:pt>
    <dgm:pt modelId="{E5F71C05-966F-4B56-9AEB-F4C496E6F8B7}" type="parTrans" cxnId="{6CF8A18A-C63A-4CE9-B4FD-96D490B072DD}">
      <dgm:prSet/>
      <dgm:spPr/>
      <dgm:t>
        <a:bodyPr/>
        <a:lstStyle/>
        <a:p>
          <a:endParaRPr lang="en-US"/>
        </a:p>
      </dgm:t>
    </dgm:pt>
    <dgm:pt modelId="{64C02E32-7237-4A96-B345-A344730EE9CE}" type="sibTrans" cxnId="{6CF8A18A-C63A-4CE9-B4FD-96D490B072DD}">
      <dgm:prSet/>
      <dgm:spPr/>
      <dgm:t>
        <a:bodyPr/>
        <a:lstStyle/>
        <a:p>
          <a:endParaRPr lang="en-US"/>
        </a:p>
      </dgm:t>
    </dgm:pt>
    <dgm:pt modelId="{13F72A30-1EAE-4B41-8EDD-7C96665488A3}">
      <dgm:prSet phldrT="[Text]"/>
      <dgm:spPr/>
      <dgm:t>
        <a:bodyPr/>
        <a:lstStyle/>
        <a:p>
          <a:r>
            <a:rPr lang="en-US"/>
            <a:t>-V3</a:t>
          </a:r>
        </a:p>
      </dgm:t>
    </dgm:pt>
    <dgm:pt modelId="{D20A6D10-B9A6-484B-8B26-0AE89814DBF0}" type="parTrans" cxnId="{DA4F242D-463E-4104-AE58-CB2F54B404B6}">
      <dgm:prSet/>
      <dgm:spPr/>
      <dgm:t>
        <a:bodyPr/>
        <a:lstStyle/>
        <a:p>
          <a:endParaRPr lang="en-US"/>
        </a:p>
      </dgm:t>
    </dgm:pt>
    <dgm:pt modelId="{3614A786-3F12-4FAD-8592-389D9BFDD324}" type="sibTrans" cxnId="{DA4F242D-463E-4104-AE58-CB2F54B404B6}">
      <dgm:prSet/>
      <dgm:spPr/>
      <dgm:t>
        <a:bodyPr/>
        <a:lstStyle/>
        <a:p>
          <a:endParaRPr lang="en-US"/>
        </a:p>
      </dgm:t>
    </dgm:pt>
    <dgm:pt modelId="{5877ABE3-E934-4D6B-BE65-C6A325615F38}">
      <dgm:prSet phldrT="[Text]"/>
      <dgm:spPr/>
      <dgm:t>
        <a:bodyPr/>
        <a:lstStyle/>
        <a:p>
          <a:r>
            <a:rPr lang="en-US"/>
            <a:t>V4.....Vn</a:t>
          </a:r>
        </a:p>
      </dgm:t>
    </dgm:pt>
    <dgm:pt modelId="{91E3A12E-E6DA-49C4-AE72-1B9CE61B56BA}" type="parTrans" cxnId="{E78031DC-7C24-468A-9147-F4E2DAC09C29}">
      <dgm:prSet/>
      <dgm:spPr/>
      <dgm:t>
        <a:bodyPr/>
        <a:lstStyle/>
        <a:p>
          <a:endParaRPr lang="en-US"/>
        </a:p>
      </dgm:t>
    </dgm:pt>
    <dgm:pt modelId="{AD9918EA-B03B-4077-B10C-92236F28062A}" type="sibTrans" cxnId="{E78031DC-7C24-468A-9147-F4E2DAC09C29}">
      <dgm:prSet/>
      <dgm:spPr/>
      <dgm:t>
        <a:bodyPr/>
        <a:lstStyle/>
        <a:p>
          <a:endParaRPr lang="en-US"/>
        </a:p>
      </dgm:t>
    </dgm:pt>
    <dgm:pt modelId="{FF0620EA-7ABA-4D6B-8F10-79877C171089}">
      <dgm:prSet phldrT="[Text]"/>
      <dgm:spPr/>
      <dgm:t>
        <a:bodyPr/>
        <a:lstStyle/>
        <a:p>
          <a:r>
            <a:rPr lang="en-US"/>
            <a:t>V2-</a:t>
          </a:r>
        </a:p>
      </dgm:t>
    </dgm:pt>
    <dgm:pt modelId="{82F6110B-B6E3-4FFA-A7E0-0C66420600FE}" type="parTrans" cxnId="{82CEECC9-5084-43E7-8094-AAFCBC519B60}">
      <dgm:prSet/>
      <dgm:spPr/>
      <dgm:t>
        <a:bodyPr/>
        <a:lstStyle/>
        <a:p>
          <a:endParaRPr lang="en-US"/>
        </a:p>
      </dgm:t>
    </dgm:pt>
    <dgm:pt modelId="{D5A31228-4AC2-415E-886A-F51BCEE8CCC3}" type="sibTrans" cxnId="{82CEECC9-5084-43E7-8094-AAFCBC519B60}">
      <dgm:prSet/>
      <dgm:spPr/>
      <dgm:t>
        <a:bodyPr/>
        <a:lstStyle/>
        <a:p>
          <a:endParaRPr lang="en-US"/>
        </a:p>
      </dgm:t>
    </dgm:pt>
    <dgm:pt modelId="{4EBC1549-1FEE-46D7-AEE0-BA13B96C879B}">
      <dgm:prSet phldrT="[Text]" custRadScaleRad="126036" custRadScaleInc="25110"/>
      <dgm:spPr/>
    </dgm:pt>
    <dgm:pt modelId="{7E4EECAE-7275-4DBF-B732-957478FB487C}" type="parTrans" cxnId="{B54E9D05-33B8-40F1-9246-95B6709781DE}">
      <dgm:prSet/>
      <dgm:spPr/>
      <dgm:t>
        <a:bodyPr/>
        <a:lstStyle/>
        <a:p>
          <a:endParaRPr lang="en-US"/>
        </a:p>
      </dgm:t>
    </dgm:pt>
    <dgm:pt modelId="{9E7EAFE8-7C39-4202-9016-4F33CCBAF230}" type="sibTrans" cxnId="{B54E9D05-33B8-40F1-9246-95B6709781DE}">
      <dgm:prSet/>
      <dgm:spPr/>
      <dgm:t>
        <a:bodyPr/>
        <a:lstStyle/>
        <a:p>
          <a:endParaRPr lang="en-US"/>
        </a:p>
      </dgm:t>
    </dgm:pt>
    <dgm:pt modelId="{9E25669F-5DE1-4E8D-BF78-AA0A65EEA568}" type="pres">
      <dgm:prSet presAssocID="{AC6CEADC-3533-438E-9F04-EC0FC0316433}" presName="composite" presStyleCnt="0">
        <dgm:presLayoutVars>
          <dgm:chMax val="1"/>
          <dgm:dir/>
          <dgm:resizeHandles val="exact"/>
        </dgm:presLayoutVars>
      </dgm:prSet>
      <dgm:spPr/>
      <dgm:t>
        <a:bodyPr/>
        <a:lstStyle/>
        <a:p>
          <a:endParaRPr lang="en-US"/>
        </a:p>
      </dgm:t>
    </dgm:pt>
    <dgm:pt modelId="{E4A561CF-5DC7-4D51-886A-DD8CB49047CC}" type="pres">
      <dgm:prSet presAssocID="{AC6CEADC-3533-438E-9F04-EC0FC0316433}" presName="radial" presStyleCnt="0">
        <dgm:presLayoutVars>
          <dgm:animLvl val="ctr"/>
        </dgm:presLayoutVars>
      </dgm:prSet>
      <dgm:spPr/>
    </dgm:pt>
    <dgm:pt modelId="{E8053DE7-DF9E-4F67-9A3E-214AF58FCAEF}" type="pres">
      <dgm:prSet presAssocID="{1C9F3768-9C5B-4B55-ACE1-97402B52272A}" presName="centerShape" presStyleLbl="vennNode1" presStyleIdx="0" presStyleCnt="5"/>
      <dgm:spPr/>
      <dgm:t>
        <a:bodyPr/>
        <a:lstStyle/>
        <a:p>
          <a:endParaRPr lang="en-US"/>
        </a:p>
      </dgm:t>
    </dgm:pt>
    <dgm:pt modelId="{6F82428D-F914-4395-854A-88739B4C0A57}" type="pres">
      <dgm:prSet presAssocID="{163A5A9F-1C0D-429B-8ED9-B82EAED30468}" presName="node" presStyleLbl="vennNode1" presStyleIdx="1" presStyleCnt="5" custRadScaleRad="100042" custRadScaleInc="-1093">
        <dgm:presLayoutVars>
          <dgm:bulletEnabled val="1"/>
        </dgm:presLayoutVars>
      </dgm:prSet>
      <dgm:spPr/>
      <dgm:t>
        <a:bodyPr/>
        <a:lstStyle/>
        <a:p>
          <a:endParaRPr lang="en-US"/>
        </a:p>
      </dgm:t>
    </dgm:pt>
    <dgm:pt modelId="{A6778EB6-4556-4BCB-B325-C04BA13AB619}" type="pres">
      <dgm:prSet presAssocID="{13F72A30-1EAE-4B41-8EDD-7C96665488A3}" presName="node" presStyleLbl="vennNode1" presStyleIdx="2" presStyleCnt="5">
        <dgm:presLayoutVars>
          <dgm:bulletEnabled val="1"/>
        </dgm:presLayoutVars>
      </dgm:prSet>
      <dgm:spPr/>
      <dgm:t>
        <a:bodyPr/>
        <a:lstStyle/>
        <a:p>
          <a:endParaRPr lang="en-US"/>
        </a:p>
      </dgm:t>
    </dgm:pt>
    <dgm:pt modelId="{734DDDE5-30F7-41A6-AEFC-6C3AC92FA882}" type="pres">
      <dgm:prSet presAssocID="{5877ABE3-E934-4D6B-BE65-C6A325615F38}" presName="node" presStyleLbl="vennNode1" presStyleIdx="3" presStyleCnt="5">
        <dgm:presLayoutVars>
          <dgm:bulletEnabled val="1"/>
        </dgm:presLayoutVars>
      </dgm:prSet>
      <dgm:spPr/>
      <dgm:t>
        <a:bodyPr/>
        <a:lstStyle/>
        <a:p>
          <a:endParaRPr lang="en-US"/>
        </a:p>
      </dgm:t>
    </dgm:pt>
    <dgm:pt modelId="{C78979AF-5335-4B26-8726-D2BA083E8DA6}" type="pres">
      <dgm:prSet presAssocID="{FF0620EA-7ABA-4D6B-8F10-79877C171089}" presName="node" presStyleLbl="vennNode1" presStyleIdx="4" presStyleCnt="5">
        <dgm:presLayoutVars>
          <dgm:bulletEnabled val="1"/>
        </dgm:presLayoutVars>
      </dgm:prSet>
      <dgm:spPr/>
      <dgm:t>
        <a:bodyPr/>
        <a:lstStyle/>
        <a:p>
          <a:endParaRPr lang="en-US"/>
        </a:p>
      </dgm:t>
    </dgm:pt>
  </dgm:ptLst>
  <dgm:cxnLst>
    <dgm:cxn modelId="{DA4F242D-463E-4104-AE58-CB2F54B404B6}" srcId="{1C9F3768-9C5B-4B55-ACE1-97402B52272A}" destId="{13F72A30-1EAE-4B41-8EDD-7C96665488A3}" srcOrd="1" destOrd="0" parTransId="{D20A6D10-B9A6-484B-8B26-0AE89814DBF0}" sibTransId="{3614A786-3F12-4FAD-8592-389D9BFDD324}"/>
    <dgm:cxn modelId="{4BCF7611-5807-400D-B4B6-41B35C3988A5}" type="presOf" srcId="{1C9F3768-9C5B-4B55-ACE1-97402B52272A}" destId="{E8053DE7-DF9E-4F67-9A3E-214AF58FCAEF}" srcOrd="0" destOrd="0" presId="urn:microsoft.com/office/officeart/2005/8/layout/radial3"/>
    <dgm:cxn modelId="{6D9B1587-5053-4AD3-96F0-A726075EB642}" type="presOf" srcId="{5877ABE3-E934-4D6B-BE65-C6A325615F38}" destId="{734DDDE5-30F7-41A6-AEFC-6C3AC92FA882}" srcOrd="0" destOrd="0" presId="urn:microsoft.com/office/officeart/2005/8/layout/radial3"/>
    <dgm:cxn modelId="{B54E9D05-33B8-40F1-9246-95B6709781DE}" srcId="{AC6CEADC-3533-438E-9F04-EC0FC0316433}" destId="{4EBC1549-1FEE-46D7-AEE0-BA13B96C879B}" srcOrd="1" destOrd="0" parTransId="{7E4EECAE-7275-4DBF-B732-957478FB487C}" sibTransId="{9E7EAFE8-7C39-4202-9016-4F33CCBAF230}"/>
    <dgm:cxn modelId="{6A247DC5-2282-469E-8D6D-195B46A65339}" type="presOf" srcId="{FF0620EA-7ABA-4D6B-8F10-79877C171089}" destId="{C78979AF-5335-4B26-8726-D2BA083E8DA6}" srcOrd="0" destOrd="0" presId="urn:microsoft.com/office/officeart/2005/8/layout/radial3"/>
    <dgm:cxn modelId="{AB7256C7-F390-4413-8563-04F8D4A0E845}" type="presOf" srcId="{AC6CEADC-3533-438E-9F04-EC0FC0316433}" destId="{9E25669F-5DE1-4E8D-BF78-AA0A65EEA568}" srcOrd="0" destOrd="0" presId="urn:microsoft.com/office/officeart/2005/8/layout/radial3"/>
    <dgm:cxn modelId="{E2B89893-957C-4DB7-8225-9F57C51EE0B8}" srcId="{AC6CEADC-3533-438E-9F04-EC0FC0316433}" destId="{1C9F3768-9C5B-4B55-ACE1-97402B52272A}" srcOrd="0" destOrd="0" parTransId="{D6507C91-6D24-4B5C-99B9-E7C502A1A89D}" sibTransId="{BDAC751C-66EC-4132-8B9A-F2496BDA7ECF}"/>
    <dgm:cxn modelId="{82CEECC9-5084-43E7-8094-AAFCBC519B60}" srcId="{1C9F3768-9C5B-4B55-ACE1-97402B52272A}" destId="{FF0620EA-7ABA-4D6B-8F10-79877C171089}" srcOrd="3" destOrd="0" parTransId="{82F6110B-B6E3-4FFA-A7E0-0C66420600FE}" sibTransId="{D5A31228-4AC2-415E-886A-F51BCEE8CCC3}"/>
    <dgm:cxn modelId="{6CF8A18A-C63A-4CE9-B4FD-96D490B072DD}" srcId="{1C9F3768-9C5B-4B55-ACE1-97402B52272A}" destId="{163A5A9F-1C0D-429B-8ED9-B82EAED30468}" srcOrd="0" destOrd="0" parTransId="{E5F71C05-966F-4B56-9AEB-F4C496E6F8B7}" sibTransId="{64C02E32-7237-4A96-B345-A344730EE9CE}"/>
    <dgm:cxn modelId="{E78031DC-7C24-468A-9147-F4E2DAC09C29}" srcId="{1C9F3768-9C5B-4B55-ACE1-97402B52272A}" destId="{5877ABE3-E934-4D6B-BE65-C6A325615F38}" srcOrd="2" destOrd="0" parTransId="{91E3A12E-E6DA-49C4-AE72-1B9CE61B56BA}" sibTransId="{AD9918EA-B03B-4077-B10C-92236F28062A}"/>
    <dgm:cxn modelId="{E5BC8D41-6F76-4E2D-82BA-9C23DBBFD36E}" type="presOf" srcId="{163A5A9F-1C0D-429B-8ED9-B82EAED30468}" destId="{6F82428D-F914-4395-854A-88739B4C0A57}" srcOrd="0" destOrd="0" presId="urn:microsoft.com/office/officeart/2005/8/layout/radial3"/>
    <dgm:cxn modelId="{7E5CE009-8AC9-4793-9044-1553381E6687}" type="presOf" srcId="{13F72A30-1EAE-4B41-8EDD-7C96665488A3}" destId="{A6778EB6-4556-4BCB-B325-C04BA13AB619}" srcOrd="0" destOrd="0" presId="urn:microsoft.com/office/officeart/2005/8/layout/radial3"/>
    <dgm:cxn modelId="{63AE8D3D-EFE4-453C-B69A-8A594F4176AE}" type="presParOf" srcId="{9E25669F-5DE1-4E8D-BF78-AA0A65EEA568}" destId="{E4A561CF-5DC7-4D51-886A-DD8CB49047CC}" srcOrd="0" destOrd="0" presId="urn:microsoft.com/office/officeart/2005/8/layout/radial3"/>
    <dgm:cxn modelId="{A196A7DF-F5CD-48E4-9E88-A868A1F295AE}" type="presParOf" srcId="{E4A561CF-5DC7-4D51-886A-DD8CB49047CC}" destId="{E8053DE7-DF9E-4F67-9A3E-214AF58FCAEF}" srcOrd="0" destOrd="0" presId="urn:microsoft.com/office/officeart/2005/8/layout/radial3"/>
    <dgm:cxn modelId="{48706654-D68A-47D5-8A4B-962C2D08E4E4}" type="presParOf" srcId="{E4A561CF-5DC7-4D51-886A-DD8CB49047CC}" destId="{6F82428D-F914-4395-854A-88739B4C0A57}" srcOrd="1" destOrd="0" presId="urn:microsoft.com/office/officeart/2005/8/layout/radial3"/>
    <dgm:cxn modelId="{090AD1F3-045E-45A0-B066-0C250C9F51C3}" type="presParOf" srcId="{E4A561CF-5DC7-4D51-886A-DD8CB49047CC}" destId="{A6778EB6-4556-4BCB-B325-C04BA13AB619}" srcOrd="2" destOrd="0" presId="urn:microsoft.com/office/officeart/2005/8/layout/radial3"/>
    <dgm:cxn modelId="{0709DA7F-89BD-48EA-8F13-E8A98289015E}" type="presParOf" srcId="{E4A561CF-5DC7-4D51-886A-DD8CB49047CC}" destId="{734DDDE5-30F7-41A6-AEFC-6C3AC92FA882}" srcOrd="3" destOrd="0" presId="urn:microsoft.com/office/officeart/2005/8/layout/radial3"/>
    <dgm:cxn modelId="{7E6ABEDF-E19A-47A6-91EC-0BDA3AEDC08B}" type="presParOf" srcId="{E4A561CF-5DC7-4D51-886A-DD8CB49047CC}" destId="{C78979AF-5335-4B26-8726-D2BA083E8DA6}" srcOrd="4" destOrd="0" presId="urn:microsoft.com/office/officeart/2005/8/layout/radial3"/>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D9E69B2-296D-43BD-9708-83B88CBA43F4}">
      <dsp:nvSpPr>
        <dsp:cNvPr id="0" name=""/>
        <dsp:cNvSpPr/>
      </dsp:nvSpPr>
      <dsp:spPr>
        <a:xfrm>
          <a:off x="93098" y="0"/>
          <a:ext cx="1437550" cy="1691236"/>
        </a:xfrm>
        <a:prstGeom prst="rect">
          <a:avLst/>
        </a:prstGeom>
        <a:solidFill>
          <a:schemeClr val="lt1">
            <a:alpha val="4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sp>
    <dsp:sp modelId="{2D6B1D4E-7F53-4084-8E59-ACF90F8DC6D3}">
      <dsp:nvSpPr>
        <dsp:cNvPr id="0" name=""/>
        <dsp:cNvSpPr/>
      </dsp:nvSpPr>
      <dsp:spPr>
        <a:xfrm>
          <a:off x="164975" y="67649"/>
          <a:ext cx="1293795" cy="1099303"/>
        </a:xfrm>
        <a:prstGeom prst="rect">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xmlns="" r:embed="rId2"/>
              </a:ext>
            </a:extLst>
          </a:blip>
          <a:srcRect/>
          <a:stretch>
            <a:fillRect t="-9000" b="-9000"/>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2E576BDB-9AC0-4EF5-B8EB-E4A931F26D97}">
      <dsp:nvSpPr>
        <dsp:cNvPr id="0" name=""/>
        <dsp:cNvSpPr/>
      </dsp:nvSpPr>
      <dsp:spPr>
        <a:xfrm>
          <a:off x="164975" y="1336089"/>
          <a:ext cx="1293795" cy="28749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Stockholm</a:t>
          </a:r>
        </a:p>
      </dsp:txBody>
      <dsp:txXfrm>
        <a:off x="164975" y="1336089"/>
        <a:ext cx="1293795" cy="287496"/>
      </dsp:txXfrm>
    </dsp:sp>
    <dsp:sp modelId="{007136BF-37C0-4000-9ACD-4FAF9EC13C5B}">
      <dsp:nvSpPr>
        <dsp:cNvPr id="0" name=""/>
        <dsp:cNvSpPr/>
      </dsp:nvSpPr>
      <dsp:spPr>
        <a:xfrm>
          <a:off x="164975" y="1166952"/>
          <a:ext cx="1293795" cy="16913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Vehicle Status Report</a:t>
          </a:r>
        </a:p>
      </dsp:txBody>
      <dsp:txXfrm>
        <a:off x="164975" y="1166952"/>
        <a:ext cx="1293795" cy="169137"/>
      </dsp:txXfrm>
    </dsp:sp>
    <dsp:sp modelId="{C20E855F-A0EB-4701-ACCD-B3D445A011E2}">
      <dsp:nvSpPr>
        <dsp:cNvPr id="0" name=""/>
        <dsp:cNvSpPr/>
      </dsp:nvSpPr>
      <dsp:spPr>
        <a:xfrm>
          <a:off x="2093004" y="0"/>
          <a:ext cx="1437550" cy="1691236"/>
        </a:xfrm>
        <a:prstGeom prst="rect">
          <a:avLst/>
        </a:prstGeom>
        <a:solidFill>
          <a:schemeClr val="lt1">
            <a:alpha val="4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sp>
    <dsp:sp modelId="{2DF2C47E-3344-4158-932A-184B65061527}">
      <dsp:nvSpPr>
        <dsp:cNvPr id="0" name=""/>
        <dsp:cNvSpPr/>
      </dsp:nvSpPr>
      <dsp:spPr>
        <a:xfrm>
          <a:off x="2164882" y="67649"/>
          <a:ext cx="1293795" cy="1099303"/>
        </a:xfrm>
        <a:prstGeom prst="rect">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xmlns="" r:embed="rId4"/>
              </a:ext>
            </a:extLst>
          </a:blip>
          <a:srcRect/>
          <a:stretch>
            <a:fillRect t="-9000" b="-9000"/>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BDA32B72-63EF-49A3-BC93-65F0205B3DDC}">
      <dsp:nvSpPr>
        <dsp:cNvPr id="0" name=""/>
        <dsp:cNvSpPr/>
      </dsp:nvSpPr>
      <dsp:spPr>
        <a:xfrm>
          <a:off x="2164882" y="1336089"/>
          <a:ext cx="1293795" cy="28749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Norway</a:t>
          </a:r>
        </a:p>
      </dsp:txBody>
      <dsp:txXfrm>
        <a:off x="2164882" y="1336089"/>
        <a:ext cx="1293795" cy="287496"/>
      </dsp:txXfrm>
    </dsp:sp>
    <dsp:sp modelId="{A7000447-CAD4-42BF-ADAC-2F4D65524C01}">
      <dsp:nvSpPr>
        <dsp:cNvPr id="0" name=""/>
        <dsp:cNvSpPr/>
      </dsp:nvSpPr>
      <dsp:spPr>
        <a:xfrm>
          <a:off x="2164882" y="1166952"/>
          <a:ext cx="1293795" cy="16913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Vehicle Staus Report</a:t>
          </a:r>
        </a:p>
      </dsp:txBody>
      <dsp:txXfrm>
        <a:off x="2164882" y="1166952"/>
        <a:ext cx="1293795" cy="169137"/>
      </dsp:txXfrm>
    </dsp:sp>
    <dsp:sp modelId="{E720E572-60A9-409E-BF93-6BFE10C0885E}">
      <dsp:nvSpPr>
        <dsp:cNvPr id="0" name=""/>
        <dsp:cNvSpPr/>
      </dsp:nvSpPr>
      <dsp:spPr>
        <a:xfrm>
          <a:off x="4092911" y="0"/>
          <a:ext cx="1437550" cy="1691236"/>
        </a:xfrm>
        <a:prstGeom prst="rect">
          <a:avLst/>
        </a:prstGeom>
        <a:solidFill>
          <a:schemeClr val="lt1">
            <a:alpha val="4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sp>
    <dsp:sp modelId="{381517C4-E8C6-4824-9433-CB2FA658DE9C}">
      <dsp:nvSpPr>
        <dsp:cNvPr id="0" name=""/>
        <dsp:cNvSpPr/>
      </dsp:nvSpPr>
      <dsp:spPr>
        <a:xfrm>
          <a:off x="4164788" y="67649"/>
          <a:ext cx="1293795" cy="1099303"/>
        </a:xfrm>
        <a:prstGeom prst="rect">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xmlns="" r:embed="rId6"/>
              </a:ext>
            </a:extLst>
          </a:blip>
          <a:srcRect/>
          <a:stretch>
            <a:fillRect t="-9000" b="-9000"/>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243942C8-DEEF-40F2-A679-A42B26E7EECA}">
      <dsp:nvSpPr>
        <dsp:cNvPr id="0" name=""/>
        <dsp:cNvSpPr/>
      </dsp:nvSpPr>
      <dsp:spPr>
        <a:xfrm>
          <a:off x="4164788" y="1336089"/>
          <a:ext cx="1293795" cy="28749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Finland</a:t>
          </a:r>
        </a:p>
      </dsp:txBody>
      <dsp:txXfrm>
        <a:off x="4164788" y="1336089"/>
        <a:ext cx="1293795" cy="287496"/>
      </dsp:txXfrm>
    </dsp:sp>
    <dsp:sp modelId="{EF1D3CDB-CEE3-47CD-8DBC-D0AA56D167E9}">
      <dsp:nvSpPr>
        <dsp:cNvPr id="0" name=""/>
        <dsp:cNvSpPr/>
      </dsp:nvSpPr>
      <dsp:spPr>
        <a:xfrm>
          <a:off x="4164788" y="1166952"/>
          <a:ext cx="1293795" cy="16913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Vehicle Staus report</a:t>
          </a:r>
        </a:p>
      </dsp:txBody>
      <dsp:txXfrm>
        <a:off x="4164788" y="1166952"/>
        <a:ext cx="1293795" cy="16913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8053DE7-DF9E-4F67-9A3E-214AF58FCAEF}">
      <dsp:nvSpPr>
        <dsp:cNvPr id="0" name=""/>
        <dsp:cNvSpPr/>
      </dsp:nvSpPr>
      <dsp:spPr>
        <a:xfrm>
          <a:off x="2154528" y="544056"/>
          <a:ext cx="1355367" cy="1355367"/>
        </a:xfrm>
        <a:prstGeom prst="ellipse">
          <a:avLst/>
        </a:prstGeom>
        <a:solidFill>
          <a:schemeClr val="accent1">
            <a:alpha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26670" tIns="26670" rIns="26670" bIns="26670" numCol="1" spcCol="1270" anchor="ctr" anchorCtr="0">
          <a:noAutofit/>
        </a:bodyPr>
        <a:lstStyle/>
        <a:p>
          <a:pPr lvl="0" algn="ctr" defTabSz="933450">
            <a:lnSpc>
              <a:spcPct val="90000"/>
            </a:lnSpc>
            <a:spcBef>
              <a:spcPct val="0"/>
            </a:spcBef>
            <a:spcAft>
              <a:spcPct val="35000"/>
            </a:spcAft>
          </a:pPr>
          <a:r>
            <a:rPr lang="en-US" sz="2100" kern="1200"/>
            <a:t>µService</a:t>
          </a:r>
        </a:p>
      </dsp:txBody>
      <dsp:txXfrm>
        <a:off x="2353017" y="742545"/>
        <a:ext cx="958389" cy="958389"/>
      </dsp:txXfrm>
    </dsp:sp>
    <dsp:sp modelId="{6F82428D-F914-4395-854A-88739B4C0A57}">
      <dsp:nvSpPr>
        <dsp:cNvPr id="0" name=""/>
        <dsp:cNvSpPr/>
      </dsp:nvSpPr>
      <dsp:spPr>
        <a:xfrm>
          <a:off x="2478210" y="1"/>
          <a:ext cx="677683" cy="677683"/>
        </a:xfrm>
        <a:prstGeom prst="ellipse">
          <a:avLst/>
        </a:prstGeom>
        <a:solidFill>
          <a:schemeClr val="accent1">
            <a:alpha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n-US" sz="1000" kern="1200"/>
            <a:t>V1</a:t>
          </a:r>
        </a:p>
      </dsp:txBody>
      <dsp:txXfrm>
        <a:off x="2577454" y="99245"/>
        <a:ext cx="479195" cy="479195"/>
      </dsp:txXfrm>
    </dsp:sp>
    <dsp:sp modelId="{A6778EB6-4556-4BCB-B325-C04BA13AB619}">
      <dsp:nvSpPr>
        <dsp:cNvPr id="0" name=""/>
        <dsp:cNvSpPr/>
      </dsp:nvSpPr>
      <dsp:spPr>
        <a:xfrm>
          <a:off x="3376026" y="882898"/>
          <a:ext cx="677683" cy="677683"/>
        </a:xfrm>
        <a:prstGeom prst="ellipse">
          <a:avLst/>
        </a:prstGeom>
        <a:solidFill>
          <a:schemeClr val="accent1">
            <a:alpha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n-US" sz="1000" kern="1200"/>
            <a:t>-V3</a:t>
          </a:r>
        </a:p>
      </dsp:txBody>
      <dsp:txXfrm>
        <a:off x="3475270" y="982142"/>
        <a:ext cx="479195" cy="479195"/>
      </dsp:txXfrm>
    </dsp:sp>
    <dsp:sp modelId="{734DDDE5-30F7-41A6-AEFC-6C3AC92FA882}">
      <dsp:nvSpPr>
        <dsp:cNvPr id="0" name=""/>
        <dsp:cNvSpPr/>
      </dsp:nvSpPr>
      <dsp:spPr>
        <a:xfrm>
          <a:off x="2493370" y="1765554"/>
          <a:ext cx="677683" cy="677683"/>
        </a:xfrm>
        <a:prstGeom prst="ellipse">
          <a:avLst/>
        </a:prstGeom>
        <a:solidFill>
          <a:schemeClr val="accent1">
            <a:alpha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n-US" sz="1000" kern="1200"/>
            <a:t>V4.....Vn</a:t>
          </a:r>
        </a:p>
      </dsp:txBody>
      <dsp:txXfrm>
        <a:off x="2592614" y="1864798"/>
        <a:ext cx="479195" cy="479195"/>
      </dsp:txXfrm>
    </dsp:sp>
    <dsp:sp modelId="{C78979AF-5335-4B26-8726-D2BA083E8DA6}">
      <dsp:nvSpPr>
        <dsp:cNvPr id="0" name=""/>
        <dsp:cNvSpPr/>
      </dsp:nvSpPr>
      <dsp:spPr>
        <a:xfrm>
          <a:off x="1610713" y="882898"/>
          <a:ext cx="677683" cy="677683"/>
        </a:xfrm>
        <a:prstGeom prst="ellipse">
          <a:avLst/>
        </a:prstGeom>
        <a:solidFill>
          <a:schemeClr val="accent1">
            <a:alpha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n-US" sz="1000" kern="1200"/>
            <a:t>V2-</a:t>
          </a:r>
        </a:p>
      </dsp:txBody>
      <dsp:txXfrm>
        <a:off x="1709957" y="982142"/>
        <a:ext cx="479195" cy="479195"/>
      </dsp:txXfrm>
    </dsp:sp>
  </dsp:spTree>
</dsp:drawing>
</file>

<file path=word/diagrams/layout1.xml><?xml version="1.0" encoding="utf-8"?>
<dgm:layoutDef xmlns:dgm="http://schemas.openxmlformats.org/drawingml/2006/diagram" xmlns:a="http://schemas.openxmlformats.org/drawingml/2006/main" uniqueId="urn:microsoft.com/office/officeart/2008/layout/CaptionedPictures">
  <dgm:title val=""/>
  <dgm:desc val=""/>
  <dgm:catLst>
    <dgm:cat type="picture" pri="5000"/>
    <dgm:cat type="pictureconvert" pri="50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11">
          <dgm:prSet phldr="1"/>
        </dgm:pt>
        <dgm:pt modelId="20">
          <dgm:prSet phldr="1"/>
        </dgm:pt>
        <dgm:pt modelId="21">
          <dgm:prSet phldr="1"/>
        </dgm:pt>
      </dgm:ptLst>
      <dgm:cxnLst>
        <dgm:cxn modelId="60" srcId="0" destId="10" srcOrd="0" destOrd="0"/>
        <dgm:cxn modelId="12" srcId="10" destId="11" srcOrd="0" destOrd="0"/>
        <dgm:cxn modelId="70" srcId="0" destId="20" srcOrd="1" destOrd="0"/>
        <dgm:cxn modelId="22" srcId="20" destId="21" srcOrd="0" destOrd="0"/>
      </dgm:cxnLst>
      <dgm:bg/>
      <dgm:whole/>
    </dgm:dataModel>
  </dgm:styleData>
  <dgm:clr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 modelId="40">
          <dgm:prSet phldr="1"/>
        </dgm:pt>
        <dgm:pt modelId="4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 modelId="90" srcId="0" destId="40" srcOrd="3" destOrd="0"/>
        <dgm:cxn modelId="42" srcId="40" destId="41" srcOrd="0" destOrd="0"/>
      </dgm:cxnLst>
      <dgm:bg/>
      <dgm:whole/>
    </dgm:dataModel>
  </dgm:clrData>
  <dgm:layoutNode name="Name0">
    <dgm:varLst>
      <dgm:chMax/>
      <dgm:chPref/>
      <dgm:dir/>
    </dgm:varLst>
    <dgm:choose name="Name1">
      <dgm:if name="Name2" func="var" arg="dir" op="equ" val="norm">
        <dgm:alg type="snake">
          <dgm:param type="off" val="ctr"/>
        </dgm:alg>
      </dgm:if>
      <dgm:else name="Name3">
        <dgm:alg type="snake">
          <dgm:param type="grDir" val="tR"/>
          <dgm:param type="off" val="ctr"/>
        </dgm:alg>
      </dgm:else>
    </dgm:choose>
    <dgm:shape xmlns:r="http://schemas.openxmlformats.org/officeDocument/2006/relationships" r:blip="">
      <dgm:adjLst/>
    </dgm:shape>
    <dgm:constrLst>
      <dgm:constr type="primFontSz" for="des" forName="Parent" op="equ"/>
      <dgm:constr type="primFontSz" for="des" forName="Child" refType="primFontSz" refFor="des" refForName="Parent" op="lte"/>
      <dgm:constr type="w" for="ch" forName="composite" refType="w"/>
      <dgm:constr type="h" for="ch" forName="composite" refType="h"/>
      <dgm:constr type="sp" refType="w" refFor="ch" refForName="composite" op="equ" fact="0.1"/>
      <dgm:constr type="w" for="ch" forName="sibTrans" refType="w" refFor="ch" refForName="composite" op="equ" fact="0.1"/>
      <dgm:constr type="h" for="ch" forName="sibTrans" refType="w" refFor="ch" refForName="sibTrans" op="equ"/>
    </dgm:constrLst>
    <dgm:forEach name="nodesForEach" axis="ch" ptType="node">
      <dgm:layoutNode name="composite">
        <dgm:varLst>
          <dgm:chMax val="1"/>
          <dgm:chPref val="1"/>
        </dgm:varLst>
        <dgm:alg type="composite">
          <dgm:param type="ar" val="0.85"/>
        </dgm:alg>
        <dgm:shape xmlns:r="http://schemas.openxmlformats.org/officeDocument/2006/relationships" r:blip="">
          <dgm:adjLst/>
        </dgm:shape>
        <dgm:constrLst>
          <dgm:constr type="l" for="ch" forName="Accent" refType="w" fact="0"/>
          <dgm:constr type="t" for="ch" forName="Accent" refType="h" fact="0"/>
          <dgm:constr type="w" for="ch" forName="Accent" refType="w"/>
          <dgm:constr type="h" for="ch" forName="Accent" refType="h"/>
          <dgm:constr type="l" for="ch" forName="Image" refType="w" fact="0.05"/>
          <dgm:constr type="t" for="ch" forName="Image" refType="h" fact="0.04"/>
          <dgm:constr type="w" for="ch" forName="Image" refType="w" fact="0.9"/>
          <dgm:constr type="h" for="ch" forName="Image" refType="h" fact="0.65"/>
          <dgm:constr type="l" for="ch" forName="ChildComposite" refType="w" fact="0.05"/>
          <dgm:constr type="t" for="ch" forName="ChildComposite" refType="h" fact="0.69"/>
          <dgm:constr type="w" for="ch" forName="ChildComposite" refType="w" fact="0.9"/>
          <dgm:constr type="h" for="ch" forName="ChildComposite" refType="h" fact="0.27"/>
        </dgm:constrLst>
        <dgm:layoutNode name="Accent" styleLbl="trAlignAcc1">
          <dgm:varLst>
            <dgm:chMax val="0"/>
            <dgm:chPref val="0"/>
          </dgm:varLst>
          <dgm:alg type="sp"/>
          <dgm:shape xmlns:r="http://schemas.openxmlformats.org/officeDocument/2006/relationships" type="rect" r:blip="">
            <dgm:adjLst/>
          </dgm:shape>
          <dgm:presOf/>
        </dgm:layoutNode>
        <dgm:layoutNode name="Image" styleLbl="alignImgPlace1">
          <dgm:varLst>
            <dgm:chMax val="0"/>
            <dgm:chPref val="0"/>
          </dgm:varLst>
          <dgm:alg type="sp"/>
          <dgm:shape xmlns:r="http://schemas.openxmlformats.org/officeDocument/2006/relationships" type="rect" r:blip="" blipPhldr="1">
            <dgm:adjLst/>
          </dgm:shape>
          <dgm:presOf/>
        </dgm:layoutNode>
        <dgm:layoutNode name="ChildComposite">
          <dgm:alg type="composite"/>
          <dgm:shape xmlns:r="http://schemas.openxmlformats.org/officeDocument/2006/relationships" r:blip="">
            <dgm:adjLst/>
          </dgm:shape>
          <dgm:choose name="Name4">
            <dgm:if name="Name5" axis="ch" ptType="node" func="cnt" op="gte" val="1">
              <dgm:constrLst>
                <dgm:constr type="l" for="ch" forName="Parent" refType="w" fact="0"/>
                <dgm:constr type="t" for="ch" forName="Parent" refType="h" fact="0"/>
                <dgm:constr type="w" for="ch" forName="Parent" refType="w"/>
                <dgm:constr type="h" for="ch" forName="Parent" refType="h" fact="0.3704"/>
                <dgm:constr type="l" for="ch" forName="Child" refType="w" fact="0"/>
                <dgm:constr type="t" for="ch" forName="Child" refType="h" fact="0.3704"/>
                <dgm:constr type="w" for="ch" forName="Child" refType="w"/>
                <dgm:constr type="h" for="ch" forName="Child" refType="h" fact="0.6296"/>
              </dgm:constrLst>
            </dgm:if>
            <dgm:else name="Name6">
              <dgm:constrLst>
                <dgm:constr type="l" for="ch" forName="Parent" refType="w" fact="0"/>
                <dgm:constr type="t" for="ch" forName="Parent" refType="h" fact="0"/>
                <dgm:constr type="w" for="ch" forName="Parent" refType="w"/>
                <dgm:constr type="h" for="ch" forName="Parent" refType="h"/>
                <dgm:constr type="l" for="ch" forName="Child" refType="w" fact="0"/>
                <dgm:constr type="t" for="ch" forName="Child" refType="h" fact="0"/>
                <dgm:constr type="w" for="ch" forName="Child" refType="w" fact="0"/>
                <dgm:constr type="h" for="ch" forName="Child" refType="h" fact="0"/>
              </dgm:constrLst>
            </dgm:else>
          </dgm:choose>
          <dgm:layoutNode name="Child" styleLbl="node1">
            <dgm:varLst>
              <dgm:chMax val="0"/>
              <dgm:chPref val="0"/>
              <dgm:bulletEnabled val="1"/>
            </dgm:varLst>
            <dgm:choose name="Name7">
              <dgm:if name="Name8" axis="ch" ptType="node" func="cnt" op="gt" val="1">
                <dgm:alg type="tx">
                  <dgm:param type="parTxLTRAlign" val="l"/>
                  <dgm:param type="parTxRTLAlign" val="r"/>
                  <dgm:param type="txAnchorVert" val="mid"/>
                  <dgm:param type="txAnchorVertCh" val="mid"/>
                </dgm:alg>
              </dgm:if>
              <dgm:else name="Name9">
                <dgm:alg type="tx">
                  <dgm:param type="parTxLTRAlign" val="ctr"/>
                  <dgm:param type="parTxRTLAlign" val="ctr"/>
                  <dgm:param type="shpTxLTRAlignCh" val="l"/>
                  <dgm:param type="shpTxRTLAlignCh" val="r"/>
                  <dgm:param type="txAnchorVert" val="mid"/>
                  <dgm:param type="txAnchorVertCh" val="mid"/>
                </dgm:alg>
              </dgm:else>
            </dgm:choose>
            <dgm:choose name="Name10">
              <dgm:if name="Name11" axis="ch" ptType="node" func="cnt" op="gte" val="1">
                <dgm:shape xmlns:r="http://schemas.openxmlformats.org/officeDocument/2006/relationships" type="rect" r:blip="">
                  <dgm:adjLst/>
                </dgm:shape>
              </dgm:if>
              <dgm:else name="Name12">
                <dgm:shape xmlns:r="http://schemas.openxmlformats.org/officeDocument/2006/relationships" type="rect" r:blip="" hideGeom="1">
                  <dgm:adjLst/>
                </dgm:shape>
              </dgm:else>
            </dgm:choose>
            <dgm:choose name="Name13">
              <dgm:if name="Name14" axis="ch" ptType="node" func="cnt" op="gte" val="1">
                <dgm:presOf axis="des" ptType="node"/>
              </dgm:if>
              <dgm:else name="Name15">
                <dgm:presOf/>
              </dgm:else>
            </dgm:choos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Parent" styleLbl="revTx">
            <dgm:varLst>
              <dgm:chMax val="1"/>
              <dgm:chPref val="0"/>
              <dgm:bulletEnabled val="1"/>
            </dgm:varLst>
            <dgm:alg type="tx">
              <dgm:param type="shpTxLTRAlignCh" val="ctr"/>
              <dgm:param type="txAnchorVert" val="mid"/>
            </dgm:alg>
            <dgm:shape xmlns:r="http://schemas.openxmlformats.org/officeDocument/2006/relationships" type="rect"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radial3">
  <dgm:title val=""/>
  <dgm:desc val=""/>
  <dgm:catLst>
    <dgm:cat type="relationship" pri="31000"/>
    <dgm:cat type="cycle" pri="1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omposite">
    <dgm:varLst>
      <dgm:chMax val="1"/>
      <dgm:dir/>
      <dgm:resizeHandles val="exact"/>
    </dgm:varLst>
    <dgm:alg type="composite">
      <dgm:param type="ar" val="1"/>
    </dgm:alg>
    <dgm:shape xmlns:r="http://schemas.openxmlformats.org/officeDocument/2006/relationships" r:blip="">
      <dgm:adjLst/>
    </dgm:shape>
    <dgm:presOf/>
    <dgm:constrLst/>
    <dgm:ruleLst/>
    <dgm:layoutNode name="radial">
      <dgm:varLst>
        <dgm:animLvl val="ctr"/>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h" for="ch" forName="centerShape" refType="h"/>
        <dgm:constr type="w" for="ch" forName="node" refType="w" fact="0.5"/>
        <dgm:constr type="h" for="ch" forName="node" refType="h" fact="0.5"/>
        <dgm:constr type="sp" refType="w" refFor="ch" refForName="node" fact="-0.2"/>
        <dgm:constr type="sibSp" refType="w" refFor="ch" refForName="node" fact="-0.2"/>
        <dgm:constr type="primFontSz" for="ch" forName="centerShape" val="65"/>
        <dgm:constr type="primFontSz" for="des" forName="node" val="65"/>
        <dgm:constr type="primFontSz" for="ch" forName="node" refType="primFontSz" refFor="ch" refForName="centerShape" op="lte"/>
      </dgm:constrLst>
      <dgm:ruleLst/>
      <dgm:forEach name="Name6" axis="ch" ptType="node" cnt="1">
        <dgm:layoutNode name="centerShape" styleLbl="vennNode1">
          <dgm:alg type="tx"/>
          <dgm:shape xmlns:r="http://schemas.openxmlformats.org/officeDocument/2006/relationships" type="ellipse"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7" axis="ch" ptType="node">
          <dgm:layoutNode name="node" styleLbl="vennNode1">
            <dgm:varLst>
              <dgm:bulletEnabled val="1"/>
            </dgm:varLst>
            <dgm:alg type="tx">
              <dgm:param type="txAnchorVertCh" val="mid"/>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F49A30CE6854A4FB23BF21F2B9418F2"/>
        <w:category>
          <w:name w:val="General"/>
          <w:gallery w:val="placeholder"/>
        </w:category>
        <w:types>
          <w:type w:val="bbPlcHdr"/>
        </w:types>
        <w:behaviors>
          <w:behavior w:val="content"/>
        </w:behaviors>
        <w:guid w:val="{6BFEEA9E-5B92-49D8-9009-94637B7D86BC}"/>
      </w:docPartPr>
      <w:docPartBody>
        <w:p w:rsidR="00157F28" w:rsidRDefault="00FA3875">
          <w:pPr>
            <w:pStyle w:val="FF49A30CE6854A4FB23BF21F2B9418F2"/>
          </w:pPr>
          <w:r>
            <w:t>[Company Name]</w:t>
          </w:r>
        </w:p>
      </w:docPartBody>
    </w:docPart>
    <w:docPart>
      <w:docPartPr>
        <w:name w:val="3EA5861B24254BCF8306183B5A47DD23"/>
        <w:category>
          <w:name w:val="General"/>
          <w:gallery w:val="placeholder"/>
        </w:category>
        <w:types>
          <w:type w:val="bbPlcHdr"/>
        </w:types>
        <w:behaviors>
          <w:behavior w:val="content"/>
        </w:behaviors>
        <w:guid w:val="{7A216D33-73B3-43BC-B282-05D9ED24452E}"/>
      </w:docPartPr>
      <w:docPartBody>
        <w:p w:rsidR="00157F28" w:rsidRDefault="00FA3875">
          <w:pPr>
            <w:pStyle w:val="3EA5861B24254BCF8306183B5A47DD23"/>
          </w:pPr>
          <w:r>
            <w:t>[Company Address]</w:t>
          </w:r>
          <w:r>
            <w:br/>
            <w:t>[City, ST  ZIP Code]</w:t>
          </w:r>
        </w:p>
      </w:docPartBody>
    </w:docPart>
    <w:docPart>
      <w:docPartPr>
        <w:name w:val="A0790EA6FB4D4594A9D034F0AF17C010"/>
        <w:category>
          <w:name w:val="General"/>
          <w:gallery w:val="placeholder"/>
        </w:category>
        <w:types>
          <w:type w:val="bbPlcHdr"/>
        </w:types>
        <w:behaviors>
          <w:behavior w:val="content"/>
        </w:behaviors>
        <w:guid w:val="{D0A6A0ED-0371-4BA3-91CD-BDB46B54F0E2}"/>
      </w:docPartPr>
      <w:docPartBody>
        <w:p w:rsidR="00157F28" w:rsidRDefault="00FA3875">
          <w:pPr>
            <w:pStyle w:val="A0790EA6FB4D4594A9D034F0AF17C010"/>
          </w:pPr>
          <w:r>
            <w:t>[Date]</w:t>
          </w:r>
        </w:p>
      </w:docPartBody>
    </w:docPart>
    <w:docPart>
      <w:docPartPr>
        <w:name w:val="D07FD91DCCD04D19BDA45CB9B138DAAF"/>
        <w:category>
          <w:name w:val="General"/>
          <w:gallery w:val="placeholder"/>
        </w:category>
        <w:types>
          <w:type w:val="bbPlcHdr"/>
        </w:types>
        <w:behaviors>
          <w:behavior w:val="content"/>
        </w:behaviors>
        <w:guid w:val="{BCC99152-B80B-477A-A8EA-87D005264BE1}"/>
      </w:docPartPr>
      <w:docPartBody>
        <w:p w:rsidR="00157F28" w:rsidRDefault="00712932" w:rsidP="00712932">
          <w:pPr>
            <w:pStyle w:val="D07FD91DCCD04D19BDA45CB9B138DAAF"/>
          </w:pPr>
          <w:r>
            <w:t>[Date]</w:t>
          </w:r>
        </w:p>
      </w:docPartBody>
    </w:docPart>
    <w:docPart>
      <w:docPartPr>
        <w:name w:val="990825AFF5654AB6845BB52AA10ADAA0"/>
        <w:category>
          <w:name w:val="General"/>
          <w:gallery w:val="placeholder"/>
        </w:category>
        <w:types>
          <w:type w:val="bbPlcHdr"/>
        </w:types>
        <w:behaviors>
          <w:behavior w:val="content"/>
        </w:behaviors>
        <w:guid w:val="{9C35612F-8553-4235-BE4A-3F71897BFEEC}"/>
      </w:docPartPr>
      <w:docPartBody>
        <w:p w:rsidR="00157F28" w:rsidRDefault="00712932" w:rsidP="00712932">
          <w:pPr>
            <w:pStyle w:val="990825AFF5654AB6845BB52AA10ADAA0"/>
          </w:pPr>
          <w:r>
            <w:t>[Company Name]</w:t>
          </w:r>
        </w:p>
      </w:docPartBody>
    </w:docPart>
    <w:docPart>
      <w:docPartPr>
        <w:name w:val="5B1E53E1C27447AA933E20DC41390F15"/>
        <w:category>
          <w:name w:val="General"/>
          <w:gallery w:val="placeholder"/>
        </w:category>
        <w:types>
          <w:type w:val="bbPlcHdr"/>
        </w:types>
        <w:behaviors>
          <w:behavior w:val="content"/>
        </w:behaviors>
        <w:guid w:val="{0C7815B1-2E73-45E2-A871-23A70ACCB4B9}"/>
      </w:docPartPr>
      <w:docPartBody>
        <w:p w:rsidR="00157F28" w:rsidRDefault="00712932" w:rsidP="00712932">
          <w:pPr>
            <w:pStyle w:val="5B1E53E1C27447AA933E20DC41390F15"/>
          </w:pPr>
          <w:r>
            <w:t>[Company Address]</w:t>
          </w:r>
          <w:r>
            <w:br/>
            <w:t>[City, ST  ZIP Code]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2932"/>
    <w:rsid w:val="00157F28"/>
    <w:rsid w:val="003C46B4"/>
    <w:rsid w:val="00712932"/>
    <w:rsid w:val="00DD2C49"/>
    <w:rsid w:val="00FA38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F49A30CE6854A4FB23BF21F2B9418F2">
    <w:name w:val="FF49A30CE6854A4FB23BF21F2B9418F2"/>
  </w:style>
  <w:style w:type="paragraph" w:customStyle="1" w:styleId="3EA5861B24254BCF8306183B5A47DD23">
    <w:name w:val="3EA5861B24254BCF8306183B5A47DD23"/>
  </w:style>
  <w:style w:type="character" w:styleId="PlaceholderText">
    <w:name w:val="Placeholder Text"/>
    <w:basedOn w:val="DefaultParagraphFont"/>
    <w:uiPriority w:val="99"/>
    <w:semiHidden/>
    <w:rPr>
      <w:color w:val="4F81BD" w:themeColor="accent1"/>
    </w:rPr>
  </w:style>
  <w:style w:type="paragraph" w:customStyle="1" w:styleId="5449F3CF1240491A95ABAEFA6A520240">
    <w:name w:val="5449F3CF1240491A95ABAEFA6A520240"/>
  </w:style>
  <w:style w:type="paragraph" w:customStyle="1" w:styleId="9C914C625DF24912859FF0575B0F0FFD">
    <w:name w:val="9C914C625DF24912859FF0575B0F0FFD"/>
  </w:style>
  <w:style w:type="paragraph" w:customStyle="1" w:styleId="A0790EA6FB4D4594A9D034F0AF17C010">
    <w:name w:val="A0790EA6FB4D4594A9D034F0AF17C010"/>
  </w:style>
  <w:style w:type="paragraph" w:customStyle="1" w:styleId="970AAEE686014192865575651488CADB">
    <w:name w:val="970AAEE686014192865575651488CADB"/>
  </w:style>
  <w:style w:type="paragraph" w:customStyle="1" w:styleId="9A02C7387FB64253ADEB2736B60725AE">
    <w:name w:val="9A02C7387FB64253ADEB2736B60725AE"/>
  </w:style>
  <w:style w:type="paragraph" w:customStyle="1" w:styleId="E12410723A47435A8B330D19A53E0336">
    <w:name w:val="E12410723A47435A8B330D19A53E0336"/>
  </w:style>
  <w:style w:type="paragraph" w:customStyle="1" w:styleId="22734AECFD874265A97812C0150C5F63">
    <w:name w:val="22734AECFD874265A97812C0150C5F63"/>
  </w:style>
  <w:style w:type="paragraph" w:customStyle="1" w:styleId="90C03CF5C5AA4C8D997ACAE9DA7373D5">
    <w:name w:val="90C03CF5C5AA4C8D997ACAE9DA7373D5"/>
  </w:style>
  <w:style w:type="paragraph" w:customStyle="1" w:styleId="57AF4982F99C4EBBB754BC343165C5EE">
    <w:name w:val="57AF4982F99C4EBBB754BC343165C5EE"/>
  </w:style>
  <w:style w:type="paragraph" w:customStyle="1" w:styleId="1995B454D9F944DB9B76850718C40972">
    <w:name w:val="1995B454D9F944DB9B76850718C40972"/>
  </w:style>
  <w:style w:type="paragraph" w:customStyle="1" w:styleId="AD3682B91506457198BE6308D95013F5">
    <w:name w:val="AD3682B91506457198BE6308D95013F5"/>
  </w:style>
  <w:style w:type="paragraph" w:customStyle="1" w:styleId="587146782D8A4D9A852360B130D45559">
    <w:name w:val="587146782D8A4D9A852360B130D45559"/>
  </w:style>
  <w:style w:type="paragraph" w:customStyle="1" w:styleId="3C340CC2BDF74583B4CA9192CF6AB2BE">
    <w:name w:val="3C340CC2BDF74583B4CA9192CF6AB2BE"/>
  </w:style>
  <w:style w:type="paragraph" w:customStyle="1" w:styleId="D07FD91DCCD04D19BDA45CB9B138DAAF">
    <w:name w:val="D07FD91DCCD04D19BDA45CB9B138DAAF"/>
    <w:rsid w:val="00712932"/>
  </w:style>
  <w:style w:type="paragraph" w:customStyle="1" w:styleId="990825AFF5654AB6845BB52AA10ADAA0">
    <w:name w:val="990825AFF5654AB6845BB52AA10ADAA0"/>
    <w:rsid w:val="00712932"/>
  </w:style>
  <w:style w:type="paragraph" w:customStyle="1" w:styleId="5B1E53E1C27447AA933E20DC41390F15">
    <w:name w:val="5B1E53E1C27447AA933E20DC41390F15"/>
    <w:rsid w:val="0071293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F49A30CE6854A4FB23BF21F2B9418F2">
    <w:name w:val="FF49A30CE6854A4FB23BF21F2B9418F2"/>
  </w:style>
  <w:style w:type="paragraph" w:customStyle="1" w:styleId="3EA5861B24254BCF8306183B5A47DD23">
    <w:name w:val="3EA5861B24254BCF8306183B5A47DD23"/>
  </w:style>
  <w:style w:type="character" w:styleId="PlaceholderText">
    <w:name w:val="Placeholder Text"/>
    <w:basedOn w:val="DefaultParagraphFont"/>
    <w:uiPriority w:val="99"/>
    <w:semiHidden/>
    <w:rPr>
      <w:color w:val="4F81BD" w:themeColor="accent1"/>
    </w:rPr>
  </w:style>
  <w:style w:type="paragraph" w:customStyle="1" w:styleId="5449F3CF1240491A95ABAEFA6A520240">
    <w:name w:val="5449F3CF1240491A95ABAEFA6A520240"/>
  </w:style>
  <w:style w:type="paragraph" w:customStyle="1" w:styleId="9C914C625DF24912859FF0575B0F0FFD">
    <w:name w:val="9C914C625DF24912859FF0575B0F0FFD"/>
  </w:style>
  <w:style w:type="paragraph" w:customStyle="1" w:styleId="A0790EA6FB4D4594A9D034F0AF17C010">
    <w:name w:val="A0790EA6FB4D4594A9D034F0AF17C010"/>
  </w:style>
  <w:style w:type="paragraph" w:customStyle="1" w:styleId="970AAEE686014192865575651488CADB">
    <w:name w:val="970AAEE686014192865575651488CADB"/>
  </w:style>
  <w:style w:type="paragraph" w:customStyle="1" w:styleId="9A02C7387FB64253ADEB2736B60725AE">
    <w:name w:val="9A02C7387FB64253ADEB2736B60725AE"/>
  </w:style>
  <w:style w:type="paragraph" w:customStyle="1" w:styleId="E12410723A47435A8B330D19A53E0336">
    <w:name w:val="E12410723A47435A8B330D19A53E0336"/>
  </w:style>
  <w:style w:type="paragraph" w:customStyle="1" w:styleId="22734AECFD874265A97812C0150C5F63">
    <w:name w:val="22734AECFD874265A97812C0150C5F63"/>
  </w:style>
  <w:style w:type="paragraph" w:customStyle="1" w:styleId="90C03CF5C5AA4C8D997ACAE9DA7373D5">
    <w:name w:val="90C03CF5C5AA4C8D997ACAE9DA7373D5"/>
  </w:style>
  <w:style w:type="paragraph" w:customStyle="1" w:styleId="57AF4982F99C4EBBB754BC343165C5EE">
    <w:name w:val="57AF4982F99C4EBBB754BC343165C5EE"/>
  </w:style>
  <w:style w:type="paragraph" w:customStyle="1" w:styleId="1995B454D9F944DB9B76850718C40972">
    <w:name w:val="1995B454D9F944DB9B76850718C40972"/>
  </w:style>
  <w:style w:type="paragraph" w:customStyle="1" w:styleId="AD3682B91506457198BE6308D95013F5">
    <w:name w:val="AD3682B91506457198BE6308D95013F5"/>
  </w:style>
  <w:style w:type="paragraph" w:customStyle="1" w:styleId="587146782D8A4D9A852360B130D45559">
    <w:name w:val="587146782D8A4D9A852360B130D45559"/>
  </w:style>
  <w:style w:type="paragraph" w:customStyle="1" w:styleId="3C340CC2BDF74583B4CA9192CF6AB2BE">
    <w:name w:val="3C340CC2BDF74583B4CA9192CF6AB2BE"/>
  </w:style>
  <w:style w:type="paragraph" w:customStyle="1" w:styleId="D07FD91DCCD04D19BDA45CB9B138DAAF">
    <w:name w:val="D07FD91DCCD04D19BDA45CB9B138DAAF"/>
    <w:rsid w:val="00712932"/>
  </w:style>
  <w:style w:type="paragraph" w:customStyle="1" w:styleId="990825AFF5654AB6845BB52AA10ADAA0">
    <w:name w:val="990825AFF5654AB6845BB52AA10ADAA0"/>
    <w:rsid w:val="00712932"/>
  </w:style>
  <w:style w:type="paragraph" w:customStyle="1" w:styleId="5B1E53E1C27447AA933E20DC41390F15">
    <w:name w:val="5B1E53E1C27447AA933E20DC41390F15"/>
    <w:rsid w:val="0071293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2018-05-03T00:00:00</PublishDate>
  <Abstract/>
  <CompanyAddress>Stockholm</CompanyAddress>
  <CompanyPhone>analysis</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457DCBC-E03C-4579-B6C3-0EB758F02AC7}">
  <ds:schemaRefs>
    <ds:schemaRef ds:uri="http://schemas.microsoft.com/sharepoint/v3/contenttype/forms"/>
  </ds:schemaRefs>
</ds:datastoreItem>
</file>

<file path=customXml/itemProps3.xml><?xml version="1.0" encoding="utf-8"?>
<ds:datastoreItem xmlns:ds="http://schemas.openxmlformats.org/officeDocument/2006/customXml" ds:itemID="{8ADFC49E-B4F6-4374-AD5B-9C972D9954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Statement of Work (Red design)</Template>
  <TotalTime>1</TotalTime>
  <Pages>10</Pages>
  <Words>1054</Words>
  <Characters>6012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Vehicles Status Report</Company>
  <LinksUpToDate>false</LinksUpToDate>
  <CharactersWithSpaces>7052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Pandey, Jai</dc:creator>
  <cp:lastModifiedBy>Jai</cp:lastModifiedBy>
  <cp:revision>2</cp:revision>
  <dcterms:created xsi:type="dcterms:W3CDTF">2018-05-04T05:20:00Z</dcterms:created>
  <dcterms:modified xsi:type="dcterms:W3CDTF">2018-05-04T05:20:00Z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TC039235949991</vt:lpwstr>
  </property>
</Properties>
</file>